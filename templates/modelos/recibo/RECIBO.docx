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454"/>
      </w:tblGrid>
      <w:tr w:rsidR="004100BD" w:rsidRPr="00A827C1" w14:paraId="520E9E5E" w14:textId="77777777" w:rsidTr="004100BD">
        <w:trPr>
          <w:trHeight w:val="799"/>
        </w:trPr>
        <w:tc>
          <w:tcPr>
            <w:tcW w:w="9454" w:type="dxa"/>
            <w:shd w:val="clear" w:color="auto" w:fill="FFFFFF"/>
          </w:tcPr>
          <w:p w14:paraId="60CFE496" w14:textId="77777777" w:rsidR="004100BD" w:rsidRDefault="004100BD" w:rsidP="005921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  </w:t>
            </w:r>
          </w:p>
          <w:p w14:paraId="22813658" w14:textId="77777777" w:rsidR="004100BD" w:rsidRPr="0031087C" w:rsidRDefault="004100BD" w:rsidP="0059217A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40"/>
                <w:szCs w:val="40"/>
              </w:rPr>
              <w:t xml:space="preserve">                                           </w:t>
            </w:r>
            <w:r w:rsidRPr="004F716B">
              <w:rPr>
                <w:rFonts w:ascii="Calibri" w:hAnsi="Calibri" w:cs="Calibri"/>
                <w:b/>
                <w:bCs/>
                <w:sz w:val="40"/>
                <w:szCs w:val="40"/>
              </w:rPr>
              <w:t>RECIBO</w:t>
            </w:r>
            <w:r>
              <w:rPr>
                <w:rFonts w:ascii="Calibri" w:hAnsi="Calibri" w:cs="Calibri"/>
                <w:b/>
                <w:bCs/>
                <w:sz w:val="40"/>
                <w:szCs w:val="40"/>
              </w:rPr>
              <w:t xml:space="preserve">                                       </w:t>
            </w:r>
            <w:r w:rsidRPr="0006612B">
              <w:rPr>
                <w:rFonts w:ascii="Calibri" w:hAnsi="Calibri" w:cs="Calibri"/>
                <w:b/>
                <w:bCs/>
                <w:sz w:val="22"/>
                <w:szCs w:val="22"/>
              </w:rPr>
              <w:t>1ª Via</w:t>
            </w:r>
          </w:p>
        </w:tc>
      </w:tr>
    </w:tbl>
    <w:p w14:paraId="15DE522B" w14:textId="27489ED1" w:rsidR="0006612B" w:rsidRPr="004F716B" w:rsidRDefault="004D14E0" w:rsidP="0059217A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3"/>
          <w:szCs w:val="23"/>
        </w:rPr>
        <w:drawing>
          <wp:anchor distT="0" distB="0" distL="114300" distR="114300" simplePos="0" relativeHeight="251661312" behindDoc="1" locked="0" layoutInCell="1" allowOverlap="1" wp14:anchorId="68B42BCD" wp14:editId="6D1B48B6">
            <wp:simplePos x="0" y="0"/>
            <wp:positionH relativeFrom="page">
              <wp:posOffset>342900</wp:posOffset>
            </wp:positionH>
            <wp:positionV relativeFrom="paragraph">
              <wp:posOffset>427355</wp:posOffset>
            </wp:positionV>
            <wp:extent cx="6870700" cy="3962400"/>
            <wp:effectExtent l="0" t="0" r="635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8884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951"/>
      </w:tblGrid>
      <w:tr w:rsidR="00610399" w:rsidRPr="00A827C1" w14:paraId="479DC118" w14:textId="77777777" w:rsidTr="00610399">
        <w:tc>
          <w:tcPr>
            <w:tcW w:w="1951" w:type="dxa"/>
            <w:shd w:val="clear" w:color="auto" w:fill="FFFFFF"/>
          </w:tcPr>
          <w:p w14:paraId="0D03032E" w14:textId="77777777" w:rsidR="00610399" w:rsidRPr="00A827C1" w:rsidRDefault="00610399" w:rsidP="00B21E9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 w:rsidR="00B21E9F">
              <w:rPr>
                <w:rFonts w:ascii="Arial" w:hAnsi="Arial" w:cs="Arial"/>
                <w:b/>
              </w:rPr>
              <w:t>3.0</w:t>
            </w:r>
            <w:r w:rsidR="00120EFB">
              <w:rPr>
                <w:rFonts w:ascii="Arial" w:hAnsi="Arial" w:cs="Arial"/>
                <w:b/>
              </w:rPr>
              <w:t>00,00</w:t>
            </w:r>
          </w:p>
        </w:tc>
      </w:tr>
    </w:tbl>
    <w:p w14:paraId="0A059734" w14:textId="038D8ACF" w:rsidR="00596127" w:rsidRDefault="00596127" w:rsidP="0059217A">
      <w:pPr>
        <w:ind w:firstLine="708"/>
        <w:jc w:val="both"/>
        <w:rPr>
          <w:rFonts w:ascii="Arial" w:hAnsi="Arial" w:cs="Arial"/>
        </w:rPr>
      </w:pPr>
    </w:p>
    <w:p w14:paraId="1386656F" w14:textId="40BA4940" w:rsidR="00397BC7" w:rsidRPr="00A827C1" w:rsidRDefault="00397BC7" w:rsidP="0059217A">
      <w:pPr>
        <w:ind w:firstLine="708"/>
        <w:jc w:val="both"/>
        <w:rPr>
          <w:rFonts w:ascii="Arial" w:hAnsi="Arial" w:cs="Arial"/>
        </w:rPr>
      </w:pPr>
    </w:p>
    <w:p w14:paraId="25EE0800" w14:textId="772AABB8" w:rsidR="0087002A" w:rsidRPr="00A827C1" w:rsidRDefault="0010218F" w:rsidP="0059217A">
      <w:pPr>
        <w:tabs>
          <w:tab w:val="left" w:pos="6136"/>
        </w:tabs>
        <w:ind w:firstLine="708"/>
        <w:jc w:val="both"/>
        <w:rPr>
          <w:rFonts w:ascii="Arial" w:hAnsi="Arial" w:cs="Arial"/>
        </w:rPr>
      </w:pPr>
      <w:r w:rsidRPr="00A827C1">
        <w:rPr>
          <w:rFonts w:ascii="Arial" w:hAnsi="Arial" w:cs="Arial"/>
        </w:rPr>
        <w:tab/>
      </w:r>
    </w:p>
    <w:p w14:paraId="37B5B613" w14:textId="53C605E4" w:rsidR="00B21E9F" w:rsidRPr="00F31AB5" w:rsidRDefault="00B21E9F" w:rsidP="00580FD3">
      <w:pPr>
        <w:rPr>
          <w:rFonts w:ascii="Calibri" w:hAnsi="Calibri" w:cs="Calibri"/>
          <w:bCs/>
          <w:sz w:val="23"/>
          <w:szCs w:val="23"/>
        </w:rPr>
      </w:pPr>
      <w:r w:rsidRPr="00A12150">
        <w:rPr>
          <w:rFonts w:ascii="Calibri" w:hAnsi="Calibri" w:cs="Calibri"/>
        </w:rPr>
        <w:t xml:space="preserve">Eu </w:t>
      </w:r>
      <w:r w:rsidRPr="00101AF1">
        <w:rPr>
          <w:rFonts w:ascii="Calibri" w:hAnsi="Calibri" w:cs="Calibri"/>
          <w:b/>
          <w:bCs/>
          <w:color w:val="404040"/>
          <w:sz w:val="23"/>
          <w:szCs w:val="23"/>
          <w:shd w:val="clear" w:color="auto" w:fill="FFFFFF"/>
        </w:rPr>
        <w:t>EFIGENIA CAMILO DA SILVA ADVOGADOS ASSOCIADOS</w:t>
      </w:r>
      <w:r w:rsidRPr="00101AF1">
        <w:rPr>
          <w:rFonts w:ascii="Calibri" w:eastAsia="NSimSun" w:hAnsi="Calibri" w:cs="Calibri"/>
          <w:sz w:val="23"/>
          <w:szCs w:val="23"/>
        </w:rPr>
        <w:t>, sociedade de advogados,</w:t>
      </w:r>
      <w:r w:rsidRPr="00101AF1">
        <w:rPr>
          <w:rFonts w:ascii="Calibri" w:eastAsia="NSimSun" w:hAnsi="Calibri" w:cs="Calibri"/>
          <w:b/>
          <w:bCs/>
          <w:sz w:val="23"/>
          <w:szCs w:val="23"/>
        </w:rPr>
        <w:t xml:space="preserve"> </w:t>
      </w:r>
      <w:r w:rsidRPr="00101AF1">
        <w:rPr>
          <w:rFonts w:ascii="Calibri" w:eastAsia="NSimSun" w:hAnsi="Calibri" w:cs="Calibri"/>
          <w:sz w:val="23"/>
          <w:szCs w:val="23"/>
        </w:rPr>
        <w:t>CNPJ – 10.953.601/0001-72, inscrita na OAB/MG 66.533, com endereço profissional localizado na Rua Marechal Floriano nº. 654, sala 305, Edifício Maria Julia Pacheco – Centro, Município de Governador Valadares/MG. CEP: 35.010-141</w:t>
      </w:r>
      <w:r w:rsidRPr="00101AF1">
        <w:rPr>
          <w:rFonts w:ascii="Calibri" w:hAnsi="Calibri" w:cs="Calibri"/>
          <w:sz w:val="23"/>
          <w:szCs w:val="23"/>
        </w:rPr>
        <w:t xml:space="preserve">, </w:t>
      </w:r>
      <w:r w:rsidRPr="00101AF1">
        <w:rPr>
          <w:rFonts w:ascii="Calibri" w:hAnsi="Calibri" w:cs="Calibri"/>
          <w:b/>
          <w:sz w:val="23"/>
          <w:szCs w:val="23"/>
          <w:u w:val="single"/>
        </w:rPr>
        <w:t>DECLARO</w:t>
      </w:r>
      <w:r w:rsidRPr="00101AF1">
        <w:rPr>
          <w:rFonts w:ascii="Calibri" w:hAnsi="Calibri" w:cs="Calibri"/>
          <w:sz w:val="23"/>
          <w:szCs w:val="23"/>
        </w:rPr>
        <w:t xml:space="preserve"> que recebi d</w:t>
      </w:r>
      <w:r>
        <w:rPr>
          <w:rFonts w:ascii="Calibri" w:hAnsi="Calibri" w:cs="Calibri"/>
          <w:sz w:val="23"/>
          <w:szCs w:val="23"/>
        </w:rPr>
        <w:t>e</w:t>
      </w:r>
      <w:r w:rsidR="00800CDC">
        <w:rPr>
          <w:rFonts w:ascii="Calibri" w:hAnsi="Calibri" w:cs="Calibri"/>
          <w:sz w:val="23"/>
          <w:szCs w:val="23"/>
        </w:rPr>
        <w:t xml:space="preserve"> </w:t>
      </w:r>
      <w:r w:rsidR="00413823" w:rsidRPr="00413823">
        <w:rPr>
          <w:rFonts w:ascii="Calibri" w:hAnsi="Calibri" w:cs="Calibri"/>
          <w:b/>
          <w:bCs/>
          <w:sz w:val="23"/>
          <w:szCs w:val="23"/>
        </w:rPr>
        <w:t>{{NOME}}</w:t>
      </w:r>
      <w:r w:rsidR="00800CDC">
        <w:rPr>
          <w:rFonts w:ascii="Calibri" w:hAnsi="Calibri" w:cs="Calibri"/>
          <w:b/>
          <w:bCs/>
          <w:sz w:val="23"/>
          <w:szCs w:val="23"/>
        </w:rPr>
        <w:t>,</w:t>
      </w:r>
      <w:r w:rsidRPr="00800CDC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F31AB5">
        <w:rPr>
          <w:rFonts w:ascii="Calibri" w:hAnsi="Calibri" w:cs="Calibri"/>
          <w:bCs/>
          <w:sz w:val="23"/>
          <w:szCs w:val="23"/>
        </w:rPr>
        <w:t>brasileir</w:t>
      </w:r>
      <w:r w:rsidR="00800CDC">
        <w:rPr>
          <w:rFonts w:ascii="Calibri" w:hAnsi="Calibri" w:cs="Calibri"/>
          <w:bCs/>
          <w:sz w:val="23"/>
          <w:szCs w:val="23"/>
        </w:rPr>
        <w:t>o(a)</w:t>
      </w:r>
      <w:r w:rsidRPr="00F31AB5">
        <w:rPr>
          <w:rFonts w:ascii="Calibri" w:hAnsi="Calibri" w:cs="Calibri"/>
          <w:bCs/>
          <w:sz w:val="23"/>
          <w:szCs w:val="23"/>
        </w:rPr>
        <w:t xml:space="preserve">, </w:t>
      </w:r>
      <w:r w:rsidR="00800CDC">
        <w:rPr>
          <w:rFonts w:ascii="Calibri" w:hAnsi="Calibri" w:cs="Calibri"/>
          <w:bCs/>
          <w:sz w:val="23"/>
          <w:szCs w:val="23"/>
        </w:rPr>
        <w:t>{{ESTADO_CIVIL}}</w:t>
      </w:r>
      <w:r w:rsidRPr="00F31AB5">
        <w:rPr>
          <w:rFonts w:ascii="Calibri" w:hAnsi="Calibri" w:cs="Calibri"/>
          <w:bCs/>
          <w:sz w:val="23"/>
          <w:szCs w:val="23"/>
        </w:rPr>
        <w:t xml:space="preserve">, </w:t>
      </w:r>
      <w:r w:rsidR="00800CDC">
        <w:rPr>
          <w:rFonts w:ascii="Calibri" w:hAnsi="Calibri" w:cs="Calibri"/>
          <w:bCs/>
          <w:sz w:val="23"/>
          <w:szCs w:val="23"/>
        </w:rPr>
        <w:t>{{PROFISSAO}}</w:t>
      </w:r>
      <w:r w:rsidRPr="00F31AB5">
        <w:rPr>
          <w:rFonts w:ascii="Calibri" w:hAnsi="Calibri" w:cs="Calibri"/>
          <w:bCs/>
          <w:sz w:val="23"/>
          <w:szCs w:val="23"/>
        </w:rPr>
        <w:t>, portadora do RG nº.</w:t>
      </w:r>
      <w:r w:rsidR="00800CDC">
        <w:rPr>
          <w:rFonts w:ascii="Calibri" w:hAnsi="Calibri" w:cs="Calibri"/>
          <w:bCs/>
          <w:sz w:val="23"/>
          <w:szCs w:val="23"/>
        </w:rPr>
        <w:t xml:space="preserve"> {{RG}}</w:t>
      </w:r>
      <w:r w:rsidRPr="00F31AB5">
        <w:rPr>
          <w:rFonts w:ascii="Calibri" w:hAnsi="Calibri" w:cs="Calibri"/>
          <w:bCs/>
          <w:sz w:val="23"/>
          <w:szCs w:val="23"/>
        </w:rPr>
        <w:t xml:space="preserve">, inscrita no CPF sob o n.º </w:t>
      </w:r>
      <w:r w:rsidR="00800CDC">
        <w:rPr>
          <w:rFonts w:ascii="Calibri" w:hAnsi="Calibri" w:cs="Calibri"/>
          <w:bCs/>
          <w:sz w:val="23"/>
          <w:szCs w:val="23"/>
        </w:rPr>
        <w:t>{{CPF}}</w:t>
      </w:r>
      <w:r w:rsidRPr="00F31AB5">
        <w:rPr>
          <w:rFonts w:ascii="Calibri" w:hAnsi="Calibri" w:cs="Calibri"/>
          <w:bCs/>
          <w:sz w:val="23"/>
          <w:szCs w:val="23"/>
        </w:rPr>
        <w:t>, residente Rua</w:t>
      </w:r>
      <w:r w:rsidR="00800CDC">
        <w:rPr>
          <w:rFonts w:ascii="Calibri" w:hAnsi="Calibri" w:cs="Calibri"/>
          <w:bCs/>
          <w:sz w:val="23"/>
          <w:szCs w:val="23"/>
        </w:rPr>
        <w:t xml:space="preserve"> {{ENDEREÇO_COMPLETO}}</w:t>
      </w:r>
      <w:r>
        <w:rPr>
          <w:rFonts w:ascii="Calibri" w:hAnsi="Calibri" w:cs="Calibri"/>
          <w:bCs/>
          <w:sz w:val="23"/>
          <w:szCs w:val="23"/>
        </w:rPr>
        <w:t>,</w:t>
      </w:r>
      <w:r>
        <w:rPr>
          <w:rFonts w:ascii="Calibri" w:hAnsi="Calibri" w:cs="Calibri"/>
          <w:sz w:val="23"/>
          <w:szCs w:val="23"/>
        </w:rPr>
        <w:t xml:space="preserve"> referente a 1ª parcela dos honorários pactuados (estudo jurídico/análise dos documentos atestados e Processo administrativo).</w:t>
      </w:r>
    </w:p>
    <w:p w14:paraId="5116DB15" w14:textId="77777777" w:rsidR="00557F20" w:rsidRPr="00A12150" w:rsidRDefault="00557F20" w:rsidP="0059217A">
      <w:pPr>
        <w:jc w:val="both"/>
        <w:rPr>
          <w:rFonts w:ascii="Calibri" w:eastAsia="NSimSun" w:hAnsi="Calibri" w:cs="Calibri"/>
          <w:sz w:val="26"/>
          <w:szCs w:val="26"/>
        </w:rPr>
      </w:pPr>
    </w:p>
    <w:p w14:paraId="74DF88D8" w14:textId="77777777" w:rsidR="00557F20" w:rsidRPr="00BA75FA" w:rsidRDefault="00572C83" w:rsidP="004F52DB">
      <w:pPr>
        <w:tabs>
          <w:tab w:val="right" w:pos="9354"/>
        </w:tabs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{{CIDADE}} </w:t>
      </w:r>
      <w:r w:rsidR="00557F20" w:rsidRPr="00BA75FA">
        <w:rPr>
          <w:rFonts w:ascii="Calibri" w:hAnsi="Calibri" w:cs="Calibri"/>
        </w:rPr>
        <w:t>/</w:t>
      </w:r>
      <w:r w:rsidR="00074B7E">
        <w:rPr>
          <w:rFonts w:ascii="Calibri" w:hAnsi="Calibri" w:cs="Calibri"/>
        </w:rPr>
        <w:t xml:space="preserve"> </w:t>
      </w:r>
      <w:r w:rsidR="00557F20" w:rsidRPr="00BA75FA">
        <w:rPr>
          <w:rFonts w:ascii="Calibri" w:hAnsi="Calibri" w:cs="Calibri"/>
        </w:rPr>
        <w:t>MG,</w:t>
      </w:r>
      <w:r w:rsidR="00800CDC">
        <w:rPr>
          <w:rFonts w:ascii="Calibri" w:hAnsi="Calibri" w:cs="Calibri"/>
        </w:rPr>
        <w:t xml:space="preserve"> {{DATA_EXTENSO}}</w:t>
      </w:r>
      <w:r w:rsidR="00557F20" w:rsidRPr="00BA75FA">
        <w:rPr>
          <w:rFonts w:ascii="Calibri" w:hAnsi="Calibri" w:cs="Calibri"/>
        </w:rPr>
        <w:t>.</w:t>
      </w:r>
    </w:p>
    <w:p w14:paraId="3E91CCF7" w14:textId="77777777" w:rsidR="00557F20" w:rsidRPr="00593282" w:rsidRDefault="00557F20" w:rsidP="0059217A">
      <w:pPr>
        <w:tabs>
          <w:tab w:val="right" w:pos="9354"/>
        </w:tabs>
        <w:jc w:val="both"/>
        <w:rPr>
          <w:rFonts w:ascii="Calibri" w:hAnsi="Calibri" w:cs="Calibri"/>
          <w:sz w:val="30"/>
          <w:szCs w:val="30"/>
        </w:rPr>
      </w:pPr>
    </w:p>
    <w:p w14:paraId="45513808" w14:textId="504D29A1" w:rsidR="00A12150" w:rsidRPr="00904D93" w:rsidRDefault="00580FD3" w:rsidP="00904D93">
      <w:pPr>
        <w:jc w:val="center"/>
        <w:rPr>
          <w:rFonts w:ascii="Calibri" w:hAnsi="Calibri" w:cs="Calibri"/>
          <w:sz w:val="23"/>
          <w:szCs w:val="23"/>
        </w:rPr>
      </w:pPr>
      <w:r w:rsidRPr="00880DF2">
        <w:rPr>
          <w:rFonts w:ascii="Calibri" w:hAnsi="Calibri" w:cs="Calibri"/>
          <w:sz w:val="23"/>
          <w:szCs w:val="23"/>
        </w:rPr>
        <w:t>________________________________</w:t>
      </w:r>
      <w:r w:rsidR="00557F20" w:rsidRPr="00880DF2">
        <w:rPr>
          <w:rFonts w:ascii="Calibri" w:hAnsi="Calibri" w:cs="Calibri"/>
          <w:sz w:val="23"/>
          <w:szCs w:val="23"/>
        </w:rPr>
        <w:t xml:space="preserve">               ________________________________</w:t>
      </w:r>
      <w:r>
        <w:rPr>
          <w:rFonts w:ascii="Calibri" w:hAnsi="Calibri" w:cs="Calibr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E0D5F6" wp14:editId="6B134A6F">
                <wp:simplePos x="0" y="0"/>
                <wp:positionH relativeFrom="column">
                  <wp:posOffset>3290570</wp:posOffset>
                </wp:positionH>
                <wp:positionV relativeFrom="paragraph">
                  <wp:posOffset>6350</wp:posOffset>
                </wp:positionV>
                <wp:extent cx="2333625" cy="30480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123DE" w14:textId="3D3CF498" w:rsidR="004D14E0" w:rsidRPr="00A12150" w:rsidRDefault="004D14E0" w:rsidP="004D14E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23"/>
                                <w:szCs w:val="23"/>
                              </w:rPr>
                            </w:pPr>
                            <w:r w:rsidRPr="00880DF2">
                              <w:rPr>
                                <w:rFonts w:ascii="Calibri" w:hAnsi="Calibri" w:cs="Calibri"/>
                                <w:b/>
                                <w:sz w:val="23"/>
                                <w:szCs w:val="23"/>
                              </w:rPr>
                              <w:t>Efigênia Camilo da Silva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880DF2">
                              <w:rPr>
                                <w:rFonts w:ascii="Calibri" w:hAnsi="Calibri" w:cs="Calibri"/>
                                <w:b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3"/>
                                <w:szCs w:val="23"/>
                              </w:rPr>
                              <w:t xml:space="preserve"> ou</w:t>
                            </w:r>
                          </w:p>
                          <w:p w14:paraId="52D97C5A" w14:textId="77777777" w:rsidR="004D14E0" w:rsidRDefault="004D14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0D5F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9.1pt;margin-top:.5pt;width:183.75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" fillcolor="white [3201]" strokeweight=".5pt">
                <v:textbox>
                  <w:txbxContent>
                    <w:p w14:paraId="6DD123DE" w14:textId="3D3CF498" w:rsidR="004D14E0" w:rsidRPr="00A12150" w:rsidRDefault="004D14E0" w:rsidP="004D14E0">
                      <w:pPr>
                        <w:jc w:val="center"/>
                        <w:rPr>
                          <w:rFonts w:ascii="Calibri" w:hAnsi="Calibri" w:cs="Calibri"/>
                          <w:b/>
                          <w:sz w:val="23"/>
                          <w:szCs w:val="23"/>
                        </w:rPr>
                      </w:pPr>
                      <w:r w:rsidRPr="00880DF2">
                        <w:rPr>
                          <w:rFonts w:ascii="Calibri" w:hAnsi="Calibri" w:cs="Calibri"/>
                          <w:b/>
                          <w:sz w:val="23"/>
                          <w:szCs w:val="23"/>
                        </w:rPr>
                        <w:t>Efigênia Camilo da Silva</w:t>
                      </w:r>
                      <w:r>
                        <w:rPr>
                          <w:rFonts w:ascii="Calibri" w:hAnsi="Calibri" w:cs="Calibri"/>
                          <w:b/>
                          <w:sz w:val="23"/>
                          <w:szCs w:val="23"/>
                        </w:rPr>
                        <w:t xml:space="preserve"> </w:t>
                      </w:r>
                      <w:r w:rsidRPr="00880DF2">
                        <w:rPr>
                          <w:rFonts w:ascii="Calibri" w:hAnsi="Calibri" w:cs="Calibri"/>
                          <w:b/>
                          <w:sz w:val="23"/>
                          <w:szCs w:val="23"/>
                        </w:rPr>
                        <w:t>e</w:t>
                      </w:r>
                      <w:r>
                        <w:rPr>
                          <w:rFonts w:ascii="Calibri" w:hAnsi="Calibri" w:cs="Calibri"/>
                          <w:b/>
                          <w:sz w:val="23"/>
                          <w:szCs w:val="23"/>
                        </w:rPr>
                        <w:t xml:space="preserve"> ou</w:t>
                      </w:r>
                    </w:p>
                    <w:p w14:paraId="52D97C5A" w14:textId="77777777" w:rsidR="004D14E0" w:rsidRDefault="004D14E0"/>
                  </w:txbxContent>
                </v:textbox>
              </v:shape>
            </w:pict>
          </mc:Fallback>
        </mc:AlternateContent>
      </w:r>
      <w:r w:rsidR="004D14E0">
        <w:rPr>
          <w:rFonts w:ascii="Calibri" w:hAnsi="Calibri" w:cs="Calibr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184850" wp14:editId="31B0CC47">
                <wp:simplePos x="0" y="0"/>
                <wp:positionH relativeFrom="column">
                  <wp:posOffset>509270</wp:posOffset>
                </wp:positionH>
                <wp:positionV relativeFrom="paragraph">
                  <wp:posOffset>6350</wp:posOffset>
                </wp:positionV>
                <wp:extent cx="2257425" cy="25717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B6C66" w14:textId="7CB5C7CD" w:rsidR="004D14E0" w:rsidRDefault="004D14E0" w:rsidP="004D14E0">
                            <w:pPr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3"/>
                                <w:szCs w:val="23"/>
                              </w:rPr>
                              <w:t>{{NOME}}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4850" id="Caixa de Texto 1" o:spid="_x0000_s1027" type="#_x0000_t202" style="position:absolute;left:0;text-align:left;margin-left:40.1pt;margin-top:.5pt;width:177.75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" fillcolor="white [3201]" strokeweight=".5pt">
                <v:textbox>
                  <w:txbxContent>
                    <w:p w14:paraId="3D9B6C66" w14:textId="7CB5C7CD" w:rsidR="004D14E0" w:rsidRDefault="004D14E0" w:rsidP="004D14E0">
                      <w:pPr>
                        <w:jc w:val="center"/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3"/>
                          <w:szCs w:val="23"/>
                        </w:rPr>
                        <w:t>{{NOME}}</w:t>
                      </w:r>
                    </w:p>
                  </w:txbxContent>
                </v:textbox>
              </v:shape>
            </w:pict>
          </mc:Fallback>
        </mc:AlternateContent>
      </w:r>
    </w:p>
    <w:p w14:paraId="57DF700F" w14:textId="3B42E4CC" w:rsidR="00D26598" w:rsidRDefault="00CD3370" w:rsidP="00D26598">
      <w:pPr>
        <w:rPr>
          <w:rFonts w:ascii="Calibri" w:hAnsi="Calibri" w:cs="Calibri"/>
          <w:b/>
        </w:rPr>
      </w:pPr>
      <w:r>
        <w:rPr>
          <w:rFonts w:ascii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FEC8BB" wp14:editId="7954D90C">
                <wp:simplePos x="0" y="0"/>
                <wp:positionH relativeFrom="column">
                  <wp:posOffset>467995</wp:posOffset>
                </wp:positionH>
                <wp:positionV relativeFrom="paragraph">
                  <wp:posOffset>6350</wp:posOffset>
                </wp:positionV>
                <wp:extent cx="2298700" cy="26987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B7FF4C" w14:textId="5F9D8106" w:rsidR="00580FD3" w:rsidRPr="00276CC9" w:rsidRDefault="00904D93" w:rsidP="00580FD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6CC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{{NOME}}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EC8BB" id="Caixa de Texto 6" o:spid="_x0000_s1028" type="#_x0000_t202" style="position:absolute;margin-left:36.85pt;margin-top:.5pt;width:181pt;height:2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" filled="f" stroked="f" strokeweight=".5pt">
                <v:textbox>
                  <w:txbxContent>
                    <w:p w14:paraId="13B7FF4C" w14:textId="5F9D8106" w:rsidR="00580FD3" w:rsidRPr="00276CC9" w:rsidRDefault="00904D93" w:rsidP="00580FD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6CC9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{{NOME}}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1E509" wp14:editId="40ACD432">
                <wp:simplePos x="0" y="0"/>
                <wp:positionH relativeFrom="column">
                  <wp:posOffset>3341370</wp:posOffset>
                </wp:positionH>
                <wp:positionV relativeFrom="paragraph">
                  <wp:posOffset>12700</wp:posOffset>
                </wp:positionV>
                <wp:extent cx="2346325" cy="2921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E8CFE" w14:textId="39FB1195" w:rsidR="00904D93" w:rsidRPr="00276CC9" w:rsidRDefault="00904D93" w:rsidP="00904D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6CC9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</w:rPr>
                              <w:t>EFIGÊNIA CAMILO DA SILVA E 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1E509" id="Caixa de Texto 7" o:spid="_x0000_s1029" type="#_x0000_t202" style="position:absolute;margin-left:263.1pt;margin-top:1pt;width:184.7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" filled="f" stroked="f" strokeweight=".5pt">
                <v:textbox>
                  <w:txbxContent>
                    <w:p w14:paraId="330E8CFE" w14:textId="39FB1195" w:rsidR="00904D93" w:rsidRPr="00276CC9" w:rsidRDefault="00904D93" w:rsidP="00904D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6CC9">
                        <w:rPr>
                          <w:rFonts w:ascii="Calibri" w:hAnsi="Calibri" w:cs="Calibri"/>
                          <w:b/>
                          <w:sz w:val="18"/>
                          <w:szCs w:val="18"/>
                        </w:rPr>
                        <w:t>EFIGÊNIA CAMILO DA SILVA E OU</w:t>
                      </w:r>
                    </w:p>
                  </w:txbxContent>
                </v:textbox>
              </v:shape>
            </w:pict>
          </mc:Fallback>
        </mc:AlternateContent>
      </w:r>
    </w:p>
    <w:p w14:paraId="31DAD188" w14:textId="77777777" w:rsidR="00593282" w:rsidRDefault="00593282" w:rsidP="00D26598">
      <w:pPr>
        <w:rPr>
          <w:rFonts w:ascii="Calibri" w:hAnsi="Calibri" w:cs="Calibri"/>
          <w:b/>
        </w:rPr>
      </w:pPr>
    </w:p>
    <w:p w14:paraId="32A51F54" w14:textId="77777777" w:rsidR="00593282" w:rsidRDefault="00593282" w:rsidP="00D26598">
      <w:pPr>
        <w:rPr>
          <w:rFonts w:ascii="Calibri" w:hAnsi="Calibri" w:cs="Calibri"/>
          <w:b/>
        </w:rPr>
      </w:pPr>
    </w:p>
    <w:p w14:paraId="03AFB9F4" w14:textId="77777777" w:rsidR="00D03B29" w:rsidRDefault="00D03B29" w:rsidP="00C12307">
      <w:pPr>
        <w:jc w:val="center"/>
        <w:rPr>
          <w:rFonts w:ascii="Calibri" w:hAnsi="Calibri" w:cs="Calibri"/>
          <w:b/>
        </w:rPr>
      </w:pPr>
    </w:p>
    <w:tbl>
      <w:tblPr>
        <w:tblpPr w:leftFromText="141" w:rightFromText="141" w:vertAnchor="text" w:horzAnchor="margin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454"/>
      </w:tblGrid>
      <w:tr w:rsidR="0031087C" w:rsidRPr="00A827C1" w14:paraId="66F76638" w14:textId="77777777" w:rsidTr="0006612B">
        <w:trPr>
          <w:trHeight w:val="799"/>
        </w:trPr>
        <w:tc>
          <w:tcPr>
            <w:tcW w:w="9454" w:type="dxa"/>
            <w:shd w:val="clear" w:color="auto" w:fill="FFFFFF"/>
          </w:tcPr>
          <w:p w14:paraId="077D705B" w14:textId="77777777" w:rsidR="0031087C" w:rsidRDefault="0031087C" w:rsidP="006A1E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                                                        </w:t>
            </w:r>
          </w:p>
          <w:p w14:paraId="724BF4B3" w14:textId="77777777" w:rsidR="0031087C" w:rsidRPr="0031087C" w:rsidRDefault="0006612B" w:rsidP="006A1EFD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40"/>
                <w:szCs w:val="40"/>
              </w:rPr>
              <w:t xml:space="preserve">                                           </w:t>
            </w:r>
            <w:r w:rsidR="0031087C" w:rsidRPr="004F716B">
              <w:rPr>
                <w:rFonts w:ascii="Calibri" w:hAnsi="Calibri" w:cs="Calibri"/>
                <w:b/>
                <w:bCs/>
                <w:sz w:val="40"/>
                <w:szCs w:val="40"/>
              </w:rPr>
              <w:t>RECIBO</w:t>
            </w:r>
            <w:r>
              <w:rPr>
                <w:rFonts w:ascii="Calibri" w:hAnsi="Calibri" w:cs="Calibri"/>
                <w:b/>
                <w:bCs/>
                <w:sz w:val="40"/>
                <w:szCs w:val="40"/>
              </w:rPr>
              <w:t xml:space="preserve">                                      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2</w:t>
            </w:r>
            <w:r w:rsidRPr="0006612B">
              <w:rPr>
                <w:rFonts w:ascii="Calibri" w:hAnsi="Calibri" w:cs="Calibri"/>
                <w:b/>
                <w:bCs/>
                <w:sz w:val="22"/>
                <w:szCs w:val="22"/>
              </w:rPr>
              <w:t>ª Via</w:t>
            </w:r>
          </w:p>
        </w:tc>
      </w:tr>
    </w:tbl>
    <w:p w14:paraId="3C196177" w14:textId="5733E588" w:rsidR="00776C5D" w:rsidRPr="004F716B" w:rsidRDefault="00904D93" w:rsidP="00776C5D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3"/>
          <w:szCs w:val="23"/>
        </w:rPr>
        <w:drawing>
          <wp:anchor distT="0" distB="0" distL="114300" distR="114300" simplePos="0" relativeHeight="251662336" behindDoc="1" locked="0" layoutInCell="1" allowOverlap="1" wp14:anchorId="158E70CA" wp14:editId="33F62C67">
            <wp:simplePos x="0" y="0"/>
            <wp:positionH relativeFrom="page">
              <wp:posOffset>368300</wp:posOffset>
            </wp:positionH>
            <wp:positionV relativeFrom="paragraph">
              <wp:posOffset>376555</wp:posOffset>
            </wp:positionV>
            <wp:extent cx="6819900" cy="42545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8884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951"/>
      </w:tblGrid>
      <w:tr w:rsidR="00593282" w:rsidRPr="00A827C1" w14:paraId="4B1E89B9" w14:textId="77777777" w:rsidTr="00A50E4C">
        <w:tc>
          <w:tcPr>
            <w:tcW w:w="1951" w:type="dxa"/>
            <w:shd w:val="clear" w:color="auto" w:fill="FFFFFF"/>
          </w:tcPr>
          <w:p w14:paraId="34BCD405" w14:textId="77777777" w:rsidR="00593282" w:rsidRPr="00A827C1" w:rsidRDefault="00593282" w:rsidP="00B21E9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 w:rsidR="00B21E9F">
              <w:rPr>
                <w:rFonts w:ascii="Arial" w:hAnsi="Arial" w:cs="Arial"/>
                <w:b/>
              </w:rPr>
              <w:t>3.0</w:t>
            </w:r>
            <w:r>
              <w:rPr>
                <w:rFonts w:ascii="Arial" w:hAnsi="Arial" w:cs="Arial"/>
                <w:b/>
              </w:rPr>
              <w:t>00,00</w:t>
            </w:r>
          </w:p>
        </w:tc>
      </w:tr>
    </w:tbl>
    <w:p w14:paraId="6D966A1A" w14:textId="2D956441" w:rsidR="00593282" w:rsidRDefault="00593282" w:rsidP="00593282">
      <w:pPr>
        <w:ind w:firstLine="708"/>
        <w:jc w:val="both"/>
        <w:rPr>
          <w:rFonts w:ascii="Arial" w:hAnsi="Arial" w:cs="Arial"/>
        </w:rPr>
      </w:pPr>
    </w:p>
    <w:p w14:paraId="3E7156DD" w14:textId="77777777" w:rsidR="00593282" w:rsidRPr="00A827C1" w:rsidRDefault="00593282" w:rsidP="00593282">
      <w:pPr>
        <w:ind w:firstLine="708"/>
        <w:jc w:val="both"/>
        <w:rPr>
          <w:rFonts w:ascii="Arial" w:hAnsi="Arial" w:cs="Arial"/>
        </w:rPr>
      </w:pPr>
    </w:p>
    <w:p w14:paraId="1D1E3A06" w14:textId="77777777" w:rsidR="00593282" w:rsidRPr="00A827C1" w:rsidRDefault="00593282" w:rsidP="00593282">
      <w:pPr>
        <w:tabs>
          <w:tab w:val="left" w:pos="6136"/>
        </w:tabs>
        <w:ind w:firstLine="708"/>
        <w:jc w:val="both"/>
        <w:rPr>
          <w:rFonts w:ascii="Arial" w:hAnsi="Arial" w:cs="Arial"/>
        </w:rPr>
      </w:pPr>
      <w:r w:rsidRPr="00A827C1">
        <w:rPr>
          <w:rFonts w:ascii="Arial" w:hAnsi="Arial" w:cs="Arial"/>
        </w:rPr>
        <w:tab/>
      </w:r>
    </w:p>
    <w:p w14:paraId="2BA4B493" w14:textId="67EC5B41" w:rsidR="00F31AB5" w:rsidRPr="00F31AB5" w:rsidRDefault="00F31AB5" w:rsidP="00F31AB5">
      <w:pPr>
        <w:jc w:val="both"/>
        <w:rPr>
          <w:rFonts w:ascii="Calibri" w:hAnsi="Calibri" w:cs="Calibri"/>
          <w:bCs/>
          <w:sz w:val="23"/>
          <w:szCs w:val="23"/>
        </w:rPr>
      </w:pPr>
      <w:r w:rsidRPr="00A12150">
        <w:rPr>
          <w:rFonts w:ascii="Calibri" w:hAnsi="Calibri" w:cs="Calibri"/>
        </w:rPr>
        <w:t xml:space="preserve">Eu </w:t>
      </w:r>
      <w:r w:rsidRPr="00101AF1">
        <w:rPr>
          <w:rFonts w:ascii="Calibri" w:hAnsi="Calibri" w:cs="Calibri"/>
          <w:b/>
          <w:bCs/>
          <w:color w:val="404040"/>
          <w:sz w:val="23"/>
          <w:szCs w:val="23"/>
          <w:shd w:val="clear" w:color="auto" w:fill="FFFFFF"/>
        </w:rPr>
        <w:t>EFIGENIA</w:t>
      </w:r>
      <w:r w:rsidR="00413823">
        <w:rPr>
          <w:rFonts w:ascii="Calibri" w:hAnsi="Calibri" w:cs="Calibri"/>
          <w:b/>
          <w:bCs/>
          <w:color w:val="404040"/>
          <w:sz w:val="23"/>
          <w:szCs w:val="23"/>
          <w:shd w:val="clear" w:color="auto" w:fill="FFFFFF"/>
        </w:rPr>
        <w:t xml:space="preserve"> </w:t>
      </w:r>
      <w:r w:rsidRPr="00101AF1">
        <w:rPr>
          <w:rFonts w:ascii="Calibri" w:hAnsi="Calibri" w:cs="Calibri"/>
          <w:b/>
          <w:bCs/>
          <w:color w:val="404040"/>
          <w:sz w:val="23"/>
          <w:szCs w:val="23"/>
          <w:shd w:val="clear" w:color="auto" w:fill="FFFFFF"/>
        </w:rPr>
        <w:t>CAMILO</w:t>
      </w:r>
      <w:r w:rsidR="00413823">
        <w:rPr>
          <w:rFonts w:ascii="Calibri" w:hAnsi="Calibri" w:cs="Calibri"/>
          <w:b/>
          <w:bCs/>
          <w:color w:val="404040"/>
          <w:sz w:val="23"/>
          <w:szCs w:val="23"/>
          <w:shd w:val="clear" w:color="auto" w:fill="FFFFFF"/>
        </w:rPr>
        <w:t xml:space="preserve"> </w:t>
      </w:r>
      <w:r w:rsidRPr="00101AF1">
        <w:rPr>
          <w:rFonts w:ascii="Calibri" w:hAnsi="Calibri" w:cs="Calibri"/>
          <w:b/>
          <w:bCs/>
          <w:color w:val="404040"/>
          <w:sz w:val="23"/>
          <w:szCs w:val="23"/>
          <w:shd w:val="clear" w:color="auto" w:fill="FFFFFF"/>
        </w:rPr>
        <w:t>DA SILVA ADVOGADOS ASSOCIADOS</w:t>
      </w:r>
      <w:r w:rsidRPr="00101AF1">
        <w:rPr>
          <w:rFonts w:ascii="Calibri" w:eastAsia="NSimSun" w:hAnsi="Calibri" w:cs="Calibri"/>
          <w:sz w:val="23"/>
          <w:szCs w:val="23"/>
        </w:rPr>
        <w:t>, sociedade de advogados,</w:t>
      </w:r>
      <w:r w:rsidRPr="00101AF1">
        <w:rPr>
          <w:rFonts w:ascii="Calibri" w:eastAsia="NSimSun" w:hAnsi="Calibri" w:cs="Calibri"/>
          <w:b/>
          <w:bCs/>
          <w:sz w:val="23"/>
          <w:szCs w:val="23"/>
        </w:rPr>
        <w:t xml:space="preserve"> </w:t>
      </w:r>
      <w:r w:rsidRPr="00101AF1">
        <w:rPr>
          <w:rFonts w:ascii="Calibri" w:eastAsia="NSimSun" w:hAnsi="Calibri" w:cs="Calibri"/>
          <w:sz w:val="23"/>
          <w:szCs w:val="23"/>
        </w:rPr>
        <w:t>CNPJ – 10.953.601/0001-72, inscrita na OAB/MG 66.533, com endereço profissional localizado na Rua Marechal Floriano nº. 654, sala 305, Edifício Maria Julia Pacheco – Centro, Município de Governador Valadares/MG. CEP: 35.010-141</w:t>
      </w:r>
      <w:r w:rsidRPr="00101AF1">
        <w:rPr>
          <w:rFonts w:ascii="Calibri" w:hAnsi="Calibri" w:cs="Calibri"/>
          <w:sz w:val="23"/>
          <w:szCs w:val="23"/>
        </w:rPr>
        <w:t xml:space="preserve">, </w:t>
      </w:r>
      <w:r w:rsidRPr="00101AF1">
        <w:rPr>
          <w:rFonts w:ascii="Calibri" w:hAnsi="Calibri" w:cs="Calibri"/>
          <w:b/>
          <w:sz w:val="23"/>
          <w:szCs w:val="23"/>
          <w:u w:val="single"/>
        </w:rPr>
        <w:t>DECLARO</w:t>
      </w:r>
      <w:r w:rsidRPr="00101AF1">
        <w:rPr>
          <w:rFonts w:ascii="Calibri" w:hAnsi="Calibri" w:cs="Calibri"/>
          <w:sz w:val="23"/>
          <w:szCs w:val="23"/>
        </w:rPr>
        <w:t xml:space="preserve"> que recebi d</w:t>
      </w:r>
      <w:r>
        <w:rPr>
          <w:rFonts w:ascii="Calibri" w:hAnsi="Calibri" w:cs="Calibri"/>
          <w:sz w:val="23"/>
          <w:szCs w:val="23"/>
        </w:rPr>
        <w:t>e</w:t>
      </w:r>
      <w:r w:rsidR="004F52DB">
        <w:rPr>
          <w:rFonts w:ascii="Calibri" w:hAnsi="Calibri" w:cs="Calibri"/>
          <w:b/>
          <w:bCs/>
          <w:sz w:val="23"/>
          <w:szCs w:val="23"/>
        </w:rPr>
        <w:t xml:space="preserve"> {{NOME}}</w:t>
      </w:r>
      <w:r w:rsidRPr="00F31AB5">
        <w:rPr>
          <w:rFonts w:ascii="Calibri" w:hAnsi="Calibri" w:cs="Calibri"/>
          <w:b/>
          <w:bCs/>
          <w:sz w:val="23"/>
          <w:szCs w:val="23"/>
        </w:rPr>
        <w:t xml:space="preserve">, </w:t>
      </w:r>
      <w:r w:rsidRPr="00F31AB5">
        <w:rPr>
          <w:rFonts w:ascii="Calibri" w:hAnsi="Calibri" w:cs="Calibri"/>
          <w:bCs/>
          <w:sz w:val="23"/>
          <w:szCs w:val="23"/>
        </w:rPr>
        <w:t>brasileir</w:t>
      </w:r>
      <w:r w:rsidR="004F52DB">
        <w:rPr>
          <w:rFonts w:ascii="Calibri" w:hAnsi="Calibri" w:cs="Calibri"/>
          <w:bCs/>
          <w:sz w:val="23"/>
          <w:szCs w:val="23"/>
        </w:rPr>
        <w:t>o(a)</w:t>
      </w:r>
      <w:r w:rsidRPr="00F31AB5">
        <w:rPr>
          <w:rFonts w:ascii="Calibri" w:hAnsi="Calibri" w:cs="Calibri"/>
          <w:bCs/>
          <w:sz w:val="23"/>
          <w:szCs w:val="23"/>
        </w:rPr>
        <w:t xml:space="preserve">, </w:t>
      </w:r>
      <w:r w:rsidR="004F52DB">
        <w:rPr>
          <w:rFonts w:ascii="Calibri" w:hAnsi="Calibri" w:cs="Calibri"/>
          <w:bCs/>
          <w:sz w:val="23"/>
          <w:szCs w:val="23"/>
        </w:rPr>
        <w:t>{{ESTADO_CIVIL}}</w:t>
      </w:r>
      <w:r w:rsidRPr="00F31AB5">
        <w:rPr>
          <w:rFonts w:ascii="Calibri" w:hAnsi="Calibri" w:cs="Calibri"/>
          <w:bCs/>
          <w:sz w:val="23"/>
          <w:szCs w:val="23"/>
        </w:rPr>
        <w:t xml:space="preserve">, </w:t>
      </w:r>
      <w:r w:rsidR="004F52DB">
        <w:rPr>
          <w:rFonts w:ascii="Calibri" w:hAnsi="Calibri" w:cs="Calibri"/>
          <w:bCs/>
          <w:sz w:val="23"/>
          <w:szCs w:val="23"/>
        </w:rPr>
        <w:t>{{PROFISSAO}}</w:t>
      </w:r>
      <w:r w:rsidRPr="00F31AB5">
        <w:rPr>
          <w:rFonts w:ascii="Calibri" w:hAnsi="Calibri" w:cs="Calibri"/>
          <w:bCs/>
          <w:sz w:val="23"/>
          <w:szCs w:val="23"/>
        </w:rPr>
        <w:t>, portadora do RG nº.</w:t>
      </w:r>
      <w:r w:rsidR="004F52DB">
        <w:rPr>
          <w:rFonts w:ascii="Calibri" w:hAnsi="Calibri" w:cs="Calibri"/>
          <w:bCs/>
          <w:sz w:val="23"/>
          <w:szCs w:val="23"/>
        </w:rPr>
        <w:t xml:space="preserve"> {{RG}}</w:t>
      </w:r>
      <w:r w:rsidRPr="00F31AB5">
        <w:rPr>
          <w:rFonts w:ascii="Calibri" w:hAnsi="Calibri" w:cs="Calibri"/>
          <w:bCs/>
          <w:sz w:val="23"/>
          <w:szCs w:val="23"/>
        </w:rPr>
        <w:t>, inscrita no CPF sob o n.º</w:t>
      </w:r>
      <w:r w:rsidR="004F52DB">
        <w:rPr>
          <w:rFonts w:ascii="Calibri" w:hAnsi="Calibri" w:cs="Calibri"/>
          <w:bCs/>
          <w:sz w:val="23"/>
          <w:szCs w:val="23"/>
        </w:rPr>
        <w:t xml:space="preserve"> {{CPF}}</w:t>
      </w:r>
      <w:r w:rsidRPr="00F31AB5">
        <w:rPr>
          <w:rFonts w:ascii="Calibri" w:hAnsi="Calibri" w:cs="Calibri"/>
          <w:bCs/>
          <w:sz w:val="23"/>
          <w:szCs w:val="23"/>
        </w:rPr>
        <w:t>, residente</w:t>
      </w:r>
      <w:r w:rsidR="004F52DB">
        <w:rPr>
          <w:rFonts w:ascii="Calibri" w:hAnsi="Calibri" w:cs="Calibri"/>
          <w:bCs/>
          <w:sz w:val="23"/>
          <w:szCs w:val="23"/>
        </w:rPr>
        <w:t xml:space="preserve"> {{RUA}}</w:t>
      </w:r>
      <w:r w:rsidRPr="00F31AB5">
        <w:rPr>
          <w:rFonts w:ascii="Calibri" w:hAnsi="Calibri" w:cs="Calibri"/>
          <w:bCs/>
          <w:sz w:val="23"/>
          <w:szCs w:val="23"/>
        </w:rPr>
        <w:t>, n.º</w:t>
      </w:r>
      <w:r w:rsidR="004F52DB">
        <w:rPr>
          <w:rFonts w:ascii="Calibri" w:hAnsi="Calibri" w:cs="Calibri"/>
          <w:bCs/>
          <w:sz w:val="23"/>
          <w:szCs w:val="23"/>
        </w:rPr>
        <w:t xml:space="preserve"> {{NUMERO}}</w:t>
      </w:r>
      <w:r w:rsidRPr="00F31AB5">
        <w:rPr>
          <w:rFonts w:ascii="Calibri" w:hAnsi="Calibri" w:cs="Calibri"/>
          <w:bCs/>
          <w:sz w:val="23"/>
          <w:szCs w:val="23"/>
        </w:rPr>
        <w:t>, Bairro:</w:t>
      </w:r>
      <w:r w:rsidR="004F52DB">
        <w:rPr>
          <w:rFonts w:ascii="Calibri" w:hAnsi="Calibri" w:cs="Calibri"/>
          <w:bCs/>
          <w:sz w:val="23"/>
          <w:szCs w:val="23"/>
        </w:rPr>
        <w:t xml:space="preserve"> {{BAIRRO}}</w:t>
      </w:r>
      <w:r w:rsidRPr="00F31AB5">
        <w:rPr>
          <w:rFonts w:ascii="Calibri" w:hAnsi="Calibri" w:cs="Calibri"/>
          <w:bCs/>
          <w:sz w:val="23"/>
          <w:szCs w:val="23"/>
        </w:rPr>
        <w:t>,</w:t>
      </w:r>
      <w:r w:rsidR="004F52DB">
        <w:rPr>
          <w:rFonts w:ascii="Calibri" w:hAnsi="Calibri" w:cs="Calibri"/>
          <w:bCs/>
          <w:sz w:val="23"/>
          <w:szCs w:val="23"/>
        </w:rPr>
        <w:t xml:space="preserve"> {{CIDADE}}</w:t>
      </w:r>
      <w:r>
        <w:rPr>
          <w:rFonts w:ascii="Calibri" w:hAnsi="Calibri" w:cs="Calibri"/>
          <w:bCs/>
          <w:sz w:val="23"/>
          <w:szCs w:val="23"/>
        </w:rPr>
        <w:t xml:space="preserve">. CEP: </w:t>
      </w:r>
      <w:r w:rsidR="004F52DB">
        <w:rPr>
          <w:rFonts w:ascii="Calibri" w:hAnsi="Calibri" w:cs="Calibri"/>
          <w:bCs/>
          <w:sz w:val="23"/>
          <w:szCs w:val="23"/>
        </w:rPr>
        <w:t>{{CEP}}</w:t>
      </w:r>
      <w:r>
        <w:rPr>
          <w:rFonts w:ascii="Calibri" w:hAnsi="Calibri" w:cs="Calibri"/>
          <w:bCs/>
          <w:sz w:val="23"/>
          <w:szCs w:val="23"/>
        </w:rPr>
        <w:t>,</w:t>
      </w:r>
      <w:r>
        <w:rPr>
          <w:rFonts w:ascii="Calibri" w:hAnsi="Calibri" w:cs="Calibri"/>
          <w:sz w:val="23"/>
          <w:szCs w:val="23"/>
        </w:rPr>
        <w:t xml:space="preserve"> referente a 1ª parcela dos honorários pactuados (estudo jurídico/</w:t>
      </w:r>
      <w:r w:rsidR="00B21E9F">
        <w:rPr>
          <w:rFonts w:ascii="Calibri" w:hAnsi="Calibri" w:cs="Calibri"/>
          <w:sz w:val="23"/>
          <w:szCs w:val="23"/>
        </w:rPr>
        <w:t>análise dos documentos atestados e Processo administrativo)</w:t>
      </w:r>
      <w:r>
        <w:rPr>
          <w:rFonts w:ascii="Calibri" w:hAnsi="Calibri" w:cs="Calibri"/>
          <w:sz w:val="23"/>
          <w:szCs w:val="23"/>
        </w:rPr>
        <w:t xml:space="preserve">. </w:t>
      </w:r>
    </w:p>
    <w:p w14:paraId="68B02E50" w14:textId="55FFD7FE" w:rsidR="00F31AB5" w:rsidRPr="00A12150" w:rsidRDefault="00F31AB5" w:rsidP="00F31AB5">
      <w:pPr>
        <w:jc w:val="both"/>
        <w:rPr>
          <w:rFonts w:ascii="Calibri" w:eastAsia="NSimSun" w:hAnsi="Calibri" w:cs="Calibri"/>
          <w:sz w:val="26"/>
          <w:szCs w:val="26"/>
        </w:rPr>
      </w:pPr>
    </w:p>
    <w:p w14:paraId="49ED94C5" w14:textId="0B4CB47F" w:rsidR="004F52DB" w:rsidRPr="00BA75FA" w:rsidRDefault="004F52DB" w:rsidP="004F52DB">
      <w:pPr>
        <w:tabs>
          <w:tab w:val="right" w:pos="9354"/>
        </w:tabs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{{CIDADE}}</w:t>
      </w:r>
      <w:r w:rsidR="00CD3370">
        <w:rPr>
          <w:rFonts w:ascii="Calibri" w:hAnsi="Calibri" w:cs="Calibri"/>
        </w:rPr>
        <w:t xml:space="preserve"> </w:t>
      </w:r>
      <w:r w:rsidRPr="00BA75FA">
        <w:rPr>
          <w:rFonts w:ascii="Calibri" w:hAnsi="Calibri" w:cs="Calibri"/>
        </w:rPr>
        <w:t>/</w:t>
      </w:r>
      <w:r w:rsidR="00CD3370">
        <w:rPr>
          <w:rFonts w:ascii="Calibri" w:hAnsi="Calibri" w:cs="Calibri"/>
        </w:rPr>
        <w:t xml:space="preserve"> </w:t>
      </w:r>
      <w:r w:rsidRPr="00BA75FA">
        <w:rPr>
          <w:rFonts w:ascii="Calibri" w:hAnsi="Calibri" w:cs="Calibri"/>
        </w:rPr>
        <w:t>MG,</w:t>
      </w:r>
      <w:r>
        <w:rPr>
          <w:rFonts w:ascii="Calibri" w:hAnsi="Calibri" w:cs="Calibri"/>
        </w:rPr>
        <w:t xml:space="preserve"> {{DATA_EXTENSO}}</w:t>
      </w:r>
      <w:r w:rsidRPr="00BA75FA">
        <w:rPr>
          <w:rFonts w:ascii="Calibri" w:hAnsi="Calibri" w:cs="Calibri"/>
        </w:rPr>
        <w:t>.</w:t>
      </w:r>
    </w:p>
    <w:p w14:paraId="3A711E03" w14:textId="03AFB057" w:rsidR="00F31AB5" w:rsidRPr="00BA75FA" w:rsidRDefault="00F31AB5" w:rsidP="00F31AB5">
      <w:pPr>
        <w:tabs>
          <w:tab w:val="right" w:pos="9354"/>
        </w:tabs>
        <w:ind w:firstLine="708"/>
        <w:jc w:val="both"/>
        <w:rPr>
          <w:rFonts w:ascii="Calibri" w:hAnsi="Calibri" w:cs="Calibri"/>
        </w:rPr>
      </w:pPr>
    </w:p>
    <w:p w14:paraId="209927C4" w14:textId="571E722C" w:rsidR="00F31AB5" w:rsidRPr="00593282" w:rsidRDefault="00F31AB5" w:rsidP="00F31AB5">
      <w:pPr>
        <w:tabs>
          <w:tab w:val="right" w:pos="9354"/>
        </w:tabs>
        <w:jc w:val="both"/>
        <w:rPr>
          <w:rFonts w:ascii="Calibri" w:hAnsi="Calibri" w:cs="Calibri"/>
          <w:sz w:val="30"/>
          <w:szCs w:val="30"/>
        </w:rPr>
      </w:pPr>
    </w:p>
    <w:p w14:paraId="2E975967" w14:textId="16D493B7" w:rsidR="00F31AB5" w:rsidRPr="00880DF2" w:rsidRDefault="00F31AB5" w:rsidP="00904D93">
      <w:pPr>
        <w:jc w:val="center"/>
        <w:rPr>
          <w:rFonts w:ascii="Calibri" w:hAnsi="Calibri" w:cs="Calibri"/>
          <w:sz w:val="23"/>
          <w:szCs w:val="23"/>
        </w:rPr>
      </w:pPr>
      <w:r w:rsidRPr="00880DF2">
        <w:rPr>
          <w:rFonts w:ascii="Calibri" w:hAnsi="Calibri" w:cs="Calibri"/>
          <w:sz w:val="23"/>
          <w:szCs w:val="23"/>
        </w:rPr>
        <w:t>_______________________________                ________________________________</w:t>
      </w:r>
    </w:p>
    <w:p w14:paraId="5FB47C09" w14:textId="74339FFB" w:rsidR="00F31AB5" w:rsidRPr="00880DF2" w:rsidRDefault="00CD3370" w:rsidP="00F31AB5">
      <w:pPr>
        <w:rPr>
          <w:rFonts w:ascii="Calibri" w:hAnsi="Calibri" w:cs="Calibri"/>
          <w:b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78F70F5" wp14:editId="23752CAD">
                <wp:simplePos x="0" y="0"/>
                <wp:positionH relativeFrom="column">
                  <wp:posOffset>496570</wp:posOffset>
                </wp:positionH>
                <wp:positionV relativeFrom="paragraph">
                  <wp:posOffset>6985</wp:posOffset>
                </wp:positionV>
                <wp:extent cx="2260600" cy="279400"/>
                <wp:effectExtent l="0" t="0" r="0" b="63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0D705" w14:textId="77777777" w:rsidR="00904D93" w:rsidRPr="00276CC9" w:rsidRDefault="00904D93" w:rsidP="00904D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6CC9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{{NOME}}</w:t>
                            </w:r>
                          </w:p>
                          <w:p w14:paraId="3376E654" w14:textId="77777777" w:rsidR="00904D93" w:rsidRDefault="00904D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F70F5" id="Caixa de Texto 8" o:spid="_x0000_s1030" type="#_x0000_t202" style="position:absolute;margin-left:39.1pt;margin-top:.55pt;width:178pt;height:2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" filled="f" stroked="f" strokeweight=".5pt">
                <v:textbox>
                  <w:txbxContent>
                    <w:p w14:paraId="12A0D705" w14:textId="77777777" w:rsidR="00904D93" w:rsidRPr="00276CC9" w:rsidRDefault="00904D93" w:rsidP="00904D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6CC9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{{NOME}}</w:t>
                      </w:r>
                    </w:p>
                    <w:p w14:paraId="3376E654" w14:textId="77777777" w:rsidR="00904D93" w:rsidRDefault="00904D93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BF6320" wp14:editId="2C3174DD">
                <wp:simplePos x="0" y="0"/>
                <wp:positionH relativeFrom="column">
                  <wp:posOffset>3303270</wp:posOffset>
                </wp:positionH>
                <wp:positionV relativeFrom="paragraph">
                  <wp:posOffset>6985</wp:posOffset>
                </wp:positionV>
                <wp:extent cx="2324100" cy="279400"/>
                <wp:effectExtent l="0" t="0" r="0" b="63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33468" w14:textId="77777777" w:rsidR="00CD3370" w:rsidRPr="00276CC9" w:rsidRDefault="00CD3370" w:rsidP="00CD33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76CC9">
                              <w:rPr>
                                <w:rFonts w:ascii="Calibri" w:hAnsi="Calibri" w:cs="Calibri"/>
                                <w:b/>
                                <w:sz w:val="18"/>
                                <w:szCs w:val="18"/>
                              </w:rPr>
                              <w:t>EFIGÊNIA CAMILO DA SILVA E OU</w:t>
                            </w:r>
                          </w:p>
                          <w:p w14:paraId="5CE304EA" w14:textId="77777777" w:rsidR="00CD3370" w:rsidRDefault="00CD3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320" id="Caixa de Texto 9" o:spid="_x0000_s1031" type="#_x0000_t202" style="position:absolute;margin-left:260.1pt;margin-top:.55pt;width:183pt;height:22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" filled="f" stroked="f" strokeweight=".5pt">
                <v:textbox>
                  <w:txbxContent>
                    <w:p w14:paraId="5F733468" w14:textId="77777777" w:rsidR="00CD3370" w:rsidRPr="00276CC9" w:rsidRDefault="00CD3370" w:rsidP="00CD33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76CC9">
                        <w:rPr>
                          <w:rFonts w:ascii="Calibri" w:hAnsi="Calibri" w:cs="Calibri"/>
                          <w:b/>
                          <w:sz w:val="18"/>
                          <w:szCs w:val="18"/>
                        </w:rPr>
                        <w:t>EFIGÊNIA CAMILO DA SILVA E OU</w:t>
                      </w:r>
                    </w:p>
                    <w:p w14:paraId="5CE304EA" w14:textId="77777777" w:rsidR="00CD3370" w:rsidRDefault="00CD3370"/>
                  </w:txbxContent>
                </v:textbox>
              </v:shape>
            </w:pict>
          </mc:Fallback>
        </mc:AlternateContent>
      </w:r>
    </w:p>
    <w:p w14:paraId="2A074B19" w14:textId="5B2462EC" w:rsidR="00896AE3" w:rsidRPr="00A12150" w:rsidRDefault="00896AE3" w:rsidP="00F31AB5">
      <w:pPr>
        <w:jc w:val="both"/>
        <w:rPr>
          <w:rFonts w:ascii="Calibri" w:hAnsi="Calibri" w:cs="Calibri"/>
          <w:b/>
          <w:sz w:val="23"/>
          <w:szCs w:val="23"/>
        </w:rPr>
      </w:pPr>
    </w:p>
    <w:sectPr w:rsidR="00896AE3" w:rsidRPr="00A12150" w:rsidSect="004100BD">
      <w:footerReference w:type="default" r:id="rId8"/>
      <w:pgSz w:w="11906" w:h="8419" w:code="9"/>
      <w:pgMar w:top="567" w:right="849" w:bottom="567" w:left="1418" w:header="284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7BD4D" w14:textId="77777777" w:rsidR="002B134D" w:rsidRDefault="002B134D" w:rsidP="00C12307">
      <w:r>
        <w:separator/>
      </w:r>
    </w:p>
  </w:endnote>
  <w:endnote w:type="continuationSeparator" w:id="0">
    <w:p w14:paraId="54E08AD7" w14:textId="77777777" w:rsidR="002B134D" w:rsidRDefault="002B134D" w:rsidP="00C1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5192" w14:textId="77777777" w:rsidR="0031087C" w:rsidRPr="0031087C" w:rsidRDefault="0031087C" w:rsidP="0031087C">
    <w:pPr>
      <w:pStyle w:val="Rodap"/>
      <w:tabs>
        <w:tab w:val="clear" w:pos="4252"/>
        <w:tab w:val="clear" w:pos="8504"/>
        <w:tab w:val="left" w:pos="8745"/>
        <w:tab w:val="right" w:pos="9781"/>
      </w:tabs>
      <w:ind w:right="-426" w:hanging="709"/>
      <w:jc w:val="center"/>
      <w:rPr>
        <w:rFonts w:ascii="Calibri" w:hAnsi="Calibri" w:cs="Calibri"/>
        <w:b/>
        <w:color w:val="000000"/>
        <w:spacing w:val="-1"/>
        <w:sz w:val="16"/>
        <w:szCs w:val="16"/>
      </w:rPr>
    </w:pPr>
    <w:r w:rsidRPr="0031087C">
      <w:rPr>
        <w:rFonts w:ascii="Calibri" w:hAnsi="Calibri" w:cs="Calibri"/>
        <w:b/>
        <w:color w:val="000000"/>
        <w:sz w:val="16"/>
        <w:szCs w:val="16"/>
      </w:rPr>
      <w:t>R</w:t>
    </w:r>
    <w:r w:rsidRPr="0031087C">
      <w:rPr>
        <w:rFonts w:ascii="Calibri" w:hAnsi="Calibri" w:cs="Calibri"/>
        <w:b/>
        <w:color w:val="000000"/>
        <w:spacing w:val="-1"/>
        <w:sz w:val="16"/>
        <w:szCs w:val="16"/>
      </w:rPr>
      <w:t xml:space="preserve">. </w:t>
    </w:r>
    <w:r w:rsidR="00032B6B">
      <w:rPr>
        <w:rFonts w:ascii="Calibri" w:hAnsi="Calibri" w:cs="Calibri"/>
        <w:b/>
        <w:color w:val="000000"/>
        <w:spacing w:val="-1"/>
        <w:sz w:val="16"/>
        <w:szCs w:val="16"/>
      </w:rPr>
      <w:t xml:space="preserve">Mal. Floriano 654 sala </w:t>
    </w:r>
    <w:proofErr w:type="gramStart"/>
    <w:r w:rsidR="00032B6B">
      <w:rPr>
        <w:rFonts w:ascii="Calibri" w:hAnsi="Calibri" w:cs="Calibri"/>
        <w:b/>
        <w:color w:val="000000"/>
        <w:spacing w:val="-1"/>
        <w:sz w:val="16"/>
        <w:szCs w:val="16"/>
      </w:rPr>
      <w:t>305  -</w:t>
    </w:r>
    <w:proofErr w:type="gramEnd"/>
    <w:r w:rsidR="00032B6B">
      <w:rPr>
        <w:rFonts w:ascii="Calibri" w:hAnsi="Calibri" w:cs="Calibri"/>
        <w:b/>
        <w:color w:val="000000"/>
        <w:spacing w:val="-1"/>
        <w:sz w:val="16"/>
        <w:szCs w:val="16"/>
      </w:rPr>
      <w:t xml:space="preserve"> Ed. Mª Julia - </w:t>
    </w:r>
    <w:r w:rsidRPr="0031087C">
      <w:rPr>
        <w:rFonts w:ascii="Calibri" w:hAnsi="Calibri" w:cs="Calibri"/>
        <w:b/>
        <w:color w:val="000000"/>
        <w:spacing w:val="-1"/>
        <w:sz w:val="16"/>
        <w:szCs w:val="16"/>
      </w:rPr>
      <w:t xml:space="preserve"> Centro – </w:t>
    </w:r>
    <w:r w:rsidR="00032B6B">
      <w:rPr>
        <w:rFonts w:ascii="Calibri" w:hAnsi="Calibri" w:cs="Calibri"/>
        <w:b/>
        <w:color w:val="000000"/>
        <w:spacing w:val="-1"/>
        <w:sz w:val="16"/>
        <w:szCs w:val="16"/>
      </w:rPr>
      <w:t>Gov. Valadares/MG – Fones: (33</w:t>
    </w:r>
    <w:r w:rsidRPr="0031087C">
      <w:rPr>
        <w:rFonts w:ascii="Calibri" w:hAnsi="Calibri" w:cs="Calibri"/>
        <w:b/>
        <w:color w:val="000000"/>
        <w:spacing w:val="-1"/>
        <w:sz w:val="16"/>
        <w:szCs w:val="16"/>
      </w:rPr>
      <w:t>) 32</w:t>
    </w:r>
    <w:r w:rsidR="00032B6B">
      <w:rPr>
        <w:rFonts w:ascii="Calibri" w:hAnsi="Calibri" w:cs="Calibri"/>
        <w:b/>
        <w:color w:val="000000"/>
        <w:spacing w:val="-1"/>
        <w:sz w:val="16"/>
        <w:szCs w:val="16"/>
      </w:rPr>
      <w:t>71-4530 – 9.9987-5414</w:t>
    </w:r>
    <w:r w:rsidRPr="0031087C">
      <w:rPr>
        <w:rFonts w:ascii="Calibri" w:hAnsi="Calibri" w:cs="Calibri"/>
        <w:b/>
        <w:color w:val="000000"/>
        <w:sz w:val="16"/>
        <w:szCs w:val="16"/>
      </w:rPr>
      <w:t>.</w:t>
    </w:r>
  </w:p>
  <w:p w14:paraId="424B0F3A" w14:textId="77777777" w:rsidR="00EE2CA7" w:rsidRPr="00596127" w:rsidRDefault="00EE2CA7" w:rsidP="005961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5368" w14:textId="77777777" w:rsidR="002B134D" w:rsidRDefault="002B134D" w:rsidP="00C12307">
      <w:r>
        <w:separator/>
      </w:r>
    </w:p>
  </w:footnote>
  <w:footnote w:type="continuationSeparator" w:id="0">
    <w:p w14:paraId="754366BD" w14:textId="77777777" w:rsidR="002B134D" w:rsidRDefault="002B134D" w:rsidP="00C12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34"/>
    <w:rsid w:val="000037C3"/>
    <w:rsid w:val="00003B5D"/>
    <w:rsid w:val="000045FA"/>
    <w:rsid w:val="000059D4"/>
    <w:rsid w:val="000075E3"/>
    <w:rsid w:val="00013FD1"/>
    <w:rsid w:val="000157F9"/>
    <w:rsid w:val="00016B71"/>
    <w:rsid w:val="00017B2D"/>
    <w:rsid w:val="00021014"/>
    <w:rsid w:val="000320AA"/>
    <w:rsid w:val="000320D9"/>
    <w:rsid w:val="00032B6B"/>
    <w:rsid w:val="00036E45"/>
    <w:rsid w:val="00045058"/>
    <w:rsid w:val="00045BD2"/>
    <w:rsid w:val="00050F02"/>
    <w:rsid w:val="00056CA1"/>
    <w:rsid w:val="00061675"/>
    <w:rsid w:val="0006612B"/>
    <w:rsid w:val="000675DC"/>
    <w:rsid w:val="00072E51"/>
    <w:rsid w:val="00074B7E"/>
    <w:rsid w:val="00093A96"/>
    <w:rsid w:val="000C05DA"/>
    <w:rsid w:val="000E0C28"/>
    <w:rsid w:val="000E4512"/>
    <w:rsid w:val="000F0E35"/>
    <w:rsid w:val="00101AF1"/>
    <w:rsid w:val="0010218F"/>
    <w:rsid w:val="00120EFB"/>
    <w:rsid w:val="00134005"/>
    <w:rsid w:val="00134B71"/>
    <w:rsid w:val="00144709"/>
    <w:rsid w:val="00151A6C"/>
    <w:rsid w:val="00155F2D"/>
    <w:rsid w:val="001617E1"/>
    <w:rsid w:val="00161B03"/>
    <w:rsid w:val="00162507"/>
    <w:rsid w:val="001713E8"/>
    <w:rsid w:val="00177F6E"/>
    <w:rsid w:val="00181B42"/>
    <w:rsid w:val="00185A52"/>
    <w:rsid w:val="001949EF"/>
    <w:rsid w:val="001A4168"/>
    <w:rsid w:val="001A4E9B"/>
    <w:rsid w:val="001B1615"/>
    <w:rsid w:val="001B5687"/>
    <w:rsid w:val="001C368C"/>
    <w:rsid w:val="001C3CE2"/>
    <w:rsid w:val="001C4072"/>
    <w:rsid w:val="001D5210"/>
    <w:rsid w:val="001D555F"/>
    <w:rsid w:val="001E464E"/>
    <w:rsid w:val="001E7F8F"/>
    <w:rsid w:val="001F1857"/>
    <w:rsid w:val="001F45C4"/>
    <w:rsid w:val="002103B1"/>
    <w:rsid w:val="0021146E"/>
    <w:rsid w:val="002219A7"/>
    <w:rsid w:val="00236392"/>
    <w:rsid w:val="00244982"/>
    <w:rsid w:val="0024547A"/>
    <w:rsid w:val="00263949"/>
    <w:rsid w:val="00264C06"/>
    <w:rsid w:val="00264EEE"/>
    <w:rsid w:val="002661DE"/>
    <w:rsid w:val="00276CC9"/>
    <w:rsid w:val="00281C89"/>
    <w:rsid w:val="00282B06"/>
    <w:rsid w:val="00283B2D"/>
    <w:rsid w:val="00291017"/>
    <w:rsid w:val="002A38B5"/>
    <w:rsid w:val="002B134D"/>
    <w:rsid w:val="002B342F"/>
    <w:rsid w:val="002B5A94"/>
    <w:rsid w:val="002C7E65"/>
    <w:rsid w:val="002D1D76"/>
    <w:rsid w:val="002E134C"/>
    <w:rsid w:val="002F0F4E"/>
    <w:rsid w:val="002F4008"/>
    <w:rsid w:val="0031087C"/>
    <w:rsid w:val="003145EF"/>
    <w:rsid w:val="003368F2"/>
    <w:rsid w:val="0033774D"/>
    <w:rsid w:val="003412D7"/>
    <w:rsid w:val="00350122"/>
    <w:rsid w:val="00353B04"/>
    <w:rsid w:val="003770E9"/>
    <w:rsid w:val="00377D25"/>
    <w:rsid w:val="0039174F"/>
    <w:rsid w:val="00392F3E"/>
    <w:rsid w:val="003944DA"/>
    <w:rsid w:val="00397BC7"/>
    <w:rsid w:val="003A62C3"/>
    <w:rsid w:val="003B3E99"/>
    <w:rsid w:val="003C2300"/>
    <w:rsid w:val="003C7CA0"/>
    <w:rsid w:val="003D0A26"/>
    <w:rsid w:val="003D22A1"/>
    <w:rsid w:val="003D7722"/>
    <w:rsid w:val="003E67EC"/>
    <w:rsid w:val="003F0BAC"/>
    <w:rsid w:val="003F4043"/>
    <w:rsid w:val="003F7C5C"/>
    <w:rsid w:val="004100BD"/>
    <w:rsid w:val="00413823"/>
    <w:rsid w:val="004258BF"/>
    <w:rsid w:val="00436906"/>
    <w:rsid w:val="00462FC1"/>
    <w:rsid w:val="004770CC"/>
    <w:rsid w:val="004A1984"/>
    <w:rsid w:val="004C10F8"/>
    <w:rsid w:val="004C4634"/>
    <w:rsid w:val="004D07EB"/>
    <w:rsid w:val="004D14E0"/>
    <w:rsid w:val="004D4400"/>
    <w:rsid w:val="004D5DED"/>
    <w:rsid w:val="004E1A72"/>
    <w:rsid w:val="004F462C"/>
    <w:rsid w:val="004F52DB"/>
    <w:rsid w:val="004F5440"/>
    <w:rsid w:val="004F612E"/>
    <w:rsid w:val="004F716B"/>
    <w:rsid w:val="005055FD"/>
    <w:rsid w:val="005100A7"/>
    <w:rsid w:val="00516492"/>
    <w:rsid w:val="00517BD0"/>
    <w:rsid w:val="00521FE8"/>
    <w:rsid w:val="00543BD2"/>
    <w:rsid w:val="00554330"/>
    <w:rsid w:val="00557D06"/>
    <w:rsid w:val="00557F20"/>
    <w:rsid w:val="00560144"/>
    <w:rsid w:val="00560883"/>
    <w:rsid w:val="00563D80"/>
    <w:rsid w:val="00570E8F"/>
    <w:rsid w:val="005728BD"/>
    <w:rsid w:val="00572C83"/>
    <w:rsid w:val="0057665B"/>
    <w:rsid w:val="005771B3"/>
    <w:rsid w:val="00580FD3"/>
    <w:rsid w:val="00582ADA"/>
    <w:rsid w:val="0059168B"/>
    <w:rsid w:val="0059217A"/>
    <w:rsid w:val="00593282"/>
    <w:rsid w:val="00596127"/>
    <w:rsid w:val="005A0A20"/>
    <w:rsid w:val="005A229C"/>
    <w:rsid w:val="005A4471"/>
    <w:rsid w:val="005A7D74"/>
    <w:rsid w:val="005B32C7"/>
    <w:rsid w:val="005D34D2"/>
    <w:rsid w:val="005E2105"/>
    <w:rsid w:val="005E3568"/>
    <w:rsid w:val="005E5670"/>
    <w:rsid w:val="005F08DE"/>
    <w:rsid w:val="005F5B61"/>
    <w:rsid w:val="00600F61"/>
    <w:rsid w:val="00606117"/>
    <w:rsid w:val="00610399"/>
    <w:rsid w:val="00611A35"/>
    <w:rsid w:val="00612150"/>
    <w:rsid w:val="00623F05"/>
    <w:rsid w:val="006303C5"/>
    <w:rsid w:val="006329CA"/>
    <w:rsid w:val="00645131"/>
    <w:rsid w:val="0064769C"/>
    <w:rsid w:val="00660330"/>
    <w:rsid w:val="0067075D"/>
    <w:rsid w:val="00671BD8"/>
    <w:rsid w:val="00673841"/>
    <w:rsid w:val="00687A98"/>
    <w:rsid w:val="006A1EFD"/>
    <w:rsid w:val="006A2894"/>
    <w:rsid w:val="006A33D1"/>
    <w:rsid w:val="006A4EF0"/>
    <w:rsid w:val="006A65D4"/>
    <w:rsid w:val="006B0900"/>
    <w:rsid w:val="006B40A6"/>
    <w:rsid w:val="006B4A7C"/>
    <w:rsid w:val="006B7648"/>
    <w:rsid w:val="006C02DD"/>
    <w:rsid w:val="006D01D0"/>
    <w:rsid w:val="006E231B"/>
    <w:rsid w:val="006F2546"/>
    <w:rsid w:val="00700C20"/>
    <w:rsid w:val="007033C6"/>
    <w:rsid w:val="00705961"/>
    <w:rsid w:val="0072141A"/>
    <w:rsid w:val="00726D52"/>
    <w:rsid w:val="00727CFE"/>
    <w:rsid w:val="00730745"/>
    <w:rsid w:val="00735595"/>
    <w:rsid w:val="0075744A"/>
    <w:rsid w:val="007636B7"/>
    <w:rsid w:val="00770789"/>
    <w:rsid w:val="00771283"/>
    <w:rsid w:val="00776C5D"/>
    <w:rsid w:val="00785F39"/>
    <w:rsid w:val="007914F9"/>
    <w:rsid w:val="007A1AE2"/>
    <w:rsid w:val="007A2771"/>
    <w:rsid w:val="007A5ACE"/>
    <w:rsid w:val="007B5550"/>
    <w:rsid w:val="007B6000"/>
    <w:rsid w:val="007C0188"/>
    <w:rsid w:val="007C7267"/>
    <w:rsid w:val="007E3362"/>
    <w:rsid w:val="007E4ADC"/>
    <w:rsid w:val="00800452"/>
    <w:rsid w:val="00800CDC"/>
    <w:rsid w:val="00804342"/>
    <w:rsid w:val="00804710"/>
    <w:rsid w:val="00810DA7"/>
    <w:rsid w:val="00814A6D"/>
    <w:rsid w:val="00823291"/>
    <w:rsid w:val="008250D8"/>
    <w:rsid w:val="0083503D"/>
    <w:rsid w:val="00851028"/>
    <w:rsid w:val="008568E3"/>
    <w:rsid w:val="00860725"/>
    <w:rsid w:val="0087002A"/>
    <w:rsid w:val="00876DBB"/>
    <w:rsid w:val="008772D7"/>
    <w:rsid w:val="00880DF2"/>
    <w:rsid w:val="00881DD0"/>
    <w:rsid w:val="00893119"/>
    <w:rsid w:val="00896AE3"/>
    <w:rsid w:val="008C141E"/>
    <w:rsid w:val="008C6EF5"/>
    <w:rsid w:val="00904D93"/>
    <w:rsid w:val="009121DF"/>
    <w:rsid w:val="00927153"/>
    <w:rsid w:val="0096447C"/>
    <w:rsid w:val="00972572"/>
    <w:rsid w:val="00972DB9"/>
    <w:rsid w:val="00985F2E"/>
    <w:rsid w:val="009D137B"/>
    <w:rsid w:val="009D2340"/>
    <w:rsid w:val="009D6D7D"/>
    <w:rsid w:val="009F480A"/>
    <w:rsid w:val="009F67AB"/>
    <w:rsid w:val="00A12150"/>
    <w:rsid w:val="00A1453F"/>
    <w:rsid w:val="00A239F0"/>
    <w:rsid w:val="00A2425F"/>
    <w:rsid w:val="00A30E62"/>
    <w:rsid w:val="00A50E4C"/>
    <w:rsid w:val="00A54286"/>
    <w:rsid w:val="00A572D7"/>
    <w:rsid w:val="00A827C1"/>
    <w:rsid w:val="00A84CC4"/>
    <w:rsid w:val="00A875DB"/>
    <w:rsid w:val="00A91504"/>
    <w:rsid w:val="00A93F03"/>
    <w:rsid w:val="00A95690"/>
    <w:rsid w:val="00AA6A2B"/>
    <w:rsid w:val="00AB618C"/>
    <w:rsid w:val="00AD1CEA"/>
    <w:rsid w:val="00AD7204"/>
    <w:rsid w:val="00AE0CA0"/>
    <w:rsid w:val="00AE15B2"/>
    <w:rsid w:val="00AE2837"/>
    <w:rsid w:val="00AE2B41"/>
    <w:rsid w:val="00AE7659"/>
    <w:rsid w:val="00AF0CD4"/>
    <w:rsid w:val="00AF6923"/>
    <w:rsid w:val="00B1003C"/>
    <w:rsid w:val="00B13538"/>
    <w:rsid w:val="00B21E9F"/>
    <w:rsid w:val="00B306E7"/>
    <w:rsid w:val="00B46E49"/>
    <w:rsid w:val="00B549F4"/>
    <w:rsid w:val="00B6303E"/>
    <w:rsid w:val="00B77219"/>
    <w:rsid w:val="00B905AB"/>
    <w:rsid w:val="00B96CA8"/>
    <w:rsid w:val="00BA4727"/>
    <w:rsid w:val="00BB5DC1"/>
    <w:rsid w:val="00BB794A"/>
    <w:rsid w:val="00BC0628"/>
    <w:rsid w:val="00BC1452"/>
    <w:rsid w:val="00BD1DEF"/>
    <w:rsid w:val="00BE0129"/>
    <w:rsid w:val="00BF521C"/>
    <w:rsid w:val="00C062CD"/>
    <w:rsid w:val="00C12307"/>
    <w:rsid w:val="00C2189E"/>
    <w:rsid w:val="00C47AA0"/>
    <w:rsid w:val="00C5068A"/>
    <w:rsid w:val="00C809B9"/>
    <w:rsid w:val="00C838DE"/>
    <w:rsid w:val="00CD3370"/>
    <w:rsid w:val="00CE049A"/>
    <w:rsid w:val="00CE38D3"/>
    <w:rsid w:val="00CF1992"/>
    <w:rsid w:val="00D03B29"/>
    <w:rsid w:val="00D05299"/>
    <w:rsid w:val="00D07007"/>
    <w:rsid w:val="00D10893"/>
    <w:rsid w:val="00D237EF"/>
    <w:rsid w:val="00D25FDC"/>
    <w:rsid w:val="00D26598"/>
    <w:rsid w:val="00D32BFB"/>
    <w:rsid w:val="00D56816"/>
    <w:rsid w:val="00D577E0"/>
    <w:rsid w:val="00D623FE"/>
    <w:rsid w:val="00D833DB"/>
    <w:rsid w:val="00D836CD"/>
    <w:rsid w:val="00D9588E"/>
    <w:rsid w:val="00DA43C5"/>
    <w:rsid w:val="00DB5CB6"/>
    <w:rsid w:val="00DB5E9D"/>
    <w:rsid w:val="00DC5A87"/>
    <w:rsid w:val="00DE58E2"/>
    <w:rsid w:val="00DE73F5"/>
    <w:rsid w:val="00E06AA1"/>
    <w:rsid w:val="00E1184D"/>
    <w:rsid w:val="00E169A6"/>
    <w:rsid w:val="00E20172"/>
    <w:rsid w:val="00E205B3"/>
    <w:rsid w:val="00E23117"/>
    <w:rsid w:val="00E366E9"/>
    <w:rsid w:val="00E618F0"/>
    <w:rsid w:val="00E772DA"/>
    <w:rsid w:val="00E87F47"/>
    <w:rsid w:val="00EA784F"/>
    <w:rsid w:val="00EB27CC"/>
    <w:rsid w:val="00EB3722"/>
    <w:rsid w:val="00EC0AE0"/>
    <w:rsid w:val="00ED1653"/>
    <w:rsid w:val="00ED72DC"/>
    <w:rsid w:val="00EE2CA7"/>
    <w:rsid w:val="00EF031C"/>
    <w:rsid w:val="00EF0371"/>
    <w:rsid w:val="00EF54AA"/>
    <w:rsid w:val="00EF5EF8"/>
    <w:rsid w:val="00F1039C"/>
    <w:rsid w:val="00F15B1C"/>
    <w:rsid w:val="00F27C09"/>
    <w:rsid w:val="00F30D98"/>
    <w:rsid w:val="00F31AB5"/>
    <w:rsid w:val="00F44270"/>
    <w:rsid w:val="00F443D6"/>
    <w:rsid w:val="00F56DEE"/>
    <w:rsid w:val="00F6069B"/>
    <w:rsid w:val="00F66B6E"/>
    <w:rsid w:val="00F70ED2"/>
    <w:rsid w:val="00F9033E"/>
    <w:rsid w:val="00F91A76"/>
    <w:rsid w:val="00FA6A04"/>
    <w:rsid w:val="00FB2030"/>
    <w:rsid w:val="00FB204F"/>
    <w:rsid w:val="00FB3EF5"/>
    <w:rsid w:val="00FB5FE0"/>
    <w:rsid w:val="00FC1FC2"/>
    <w:rsid w:val="00FD1882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A69BFC"/>
  <w15:chartTrackingRefBased/>
  <w15:docId w15:val="{0D1AA6BA-CDF6-4232-B35D-BB438ADF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A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F4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8568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C123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C1230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1230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12307"/>
    <w:rPr>
      <w:sz w:val="24"/>
      <w:szCs w:val="24"/>
    </w:rPr>
  </w:style>
  <w:style w:type="paragraph" w:styleId="NormalWeb">
    <w:name w:val="Normal (Web)"/>
    <w:basedOn w:val="Normal"/>
    <w:semiHidden/>
    <w:unhideWhenUsed/>
    <w:rsid w:val="00281C89"/>
    <w:pPr>
      <w:suppressAutoHyphens/>
      <w:spacing w:before="100" w:after="100" w:line="100" w:lineRule="atLeast"/>
    </w:pPr>
    <w:rPr>
      <w:rFonts w:ascii="Calibri" w:hAnsi="Calibri" w:cs="Calibri"/>
      <w:sz w:val="20"/>
      <w:szCs w:val="20"/>
      <w:lang w:eastAsia="ar-SA"/>
    </w:rPr>
  </w:style>
  <w:style w:type="table" w:styleId="ListaClara">
    <w:name w:val="Light List"/>
    <w:basedOn w:val="Tabelanormal"/>
    <w:uiPriority w:val="61"/>
    <w:rsid w:val="004D14E0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figeniaCamilo\front\my-app\public\modelos\recibo\RECIB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4AF9A-B618-4CCC-A071-81A6E226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RECIBO</Template>
  <TotalTime>41</TotalTime>
  <Pages>2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Efigênia Camilo da Silva &amp; Advogados Associados</vt:lpstr>
    </vt:vector>
  </TitlesOfParts>
  <Company>UNIVALE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Efigênia Camilo da Silva &amp; Advogados Associados</dc:title>
  <dc:subject/>
  <dc:creator>tarcisio henrique</dc:creator>
  <cp:keywords/>
  <cp:lastModifiedBy>tarcisio henrique</cp:lastModifiedBy>
  <cp:revision>5</cp:revision>
  <cp:lastPrinted>2025-07-09T20:47:00Z</cp:lastPrinted>
  <dcterms:created xsi:type="dcterms:W3CDTF">2025-07-15T00:50:00Z</dcterms:created>
  <dcterms:modified xsi:type="dcterms:W3CDTF">2025-07-16T18:37:00Z</dcterms:modified>
</cp:coreProperties>
</file>