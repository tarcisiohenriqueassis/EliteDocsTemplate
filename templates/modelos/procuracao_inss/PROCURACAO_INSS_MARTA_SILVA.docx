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D71C91" w14:textId="77777777" w:rsidR="00A8048A" w:rsidRPr="002406E2" w:rsidRDefault="00A8048A" w:rsidP="00143122">
      <w:pPr>
        <w:jc w:val="center"/>
        <w:rPr>
          <w:rFonts w:cs="Times New Roman"/>
          <w:b/>
          <w:sz w:val="20"/>
          <w:szCs w:val="20"/>
        </w:rPr>
      </w:pPr>
      <w:r w:rsidRPr="002406E2">
        <w:rPr>
          <w:rFonts w:cs="Times New Roman"/>
          <w:b/>
          <w:sz w:val="20"/>
          <w:szCs w:val="20"/>
        </w:rPr>
        <w:t>ANEXO IV</w:t>
      </w:r>
    </w:p>
    <w:p w14:paraId="576F84DF" w14:textId="77777777" w:rsidR="00B02858" w:rsidRPr="002406E2" w:rsidRDefault="00B02858" w:rsidP="00B02858">
      <w:pPr>
        <w:jc w:val="center"/>
        <w:rPr>
          <w:rFonts w:cs="Times New Roman"/>
          <w:b/>
          <w:sz w:val="20"/>
          <w:szCs w:val="20"/>
        </w:rPr>
      </w:pPr>
      <w:r w:rsidRPr="002406E2">
        <w:rPr>
          <w:rFonts w:cs="Times New Roman"/>
          <w:b/>
          <w:sz w:val="20"/>
          <w:szCs w:val="20"/>
        </w:rPr>
        <w:t xml:space="preserve">INSTRUÇÃO NORMATIVA Nº </w:t>
      </w:r>
      <w:r w:rsidR="006A20C7" w:rsidRPr="002406E2">
        <w:rPr>
          <w:rFonts w:cs="Times New Roman"/>
          <w:b/>
          <w:sz w:val="20"/>
          <w:szCs w:val="20"/>
        </w:rPr>
        <w:t>77</w:t>
      </w:r>
      <w:r w:rsidRPr="002406E2">
        <w:rPr>
          <w:rFonts w:cs="Times New Roman"/>
          <w:b/>
          <w:sz w:val="20"/>
          <w:szCs w:val="20"/>
        </w:rPr>
        <w:t xml:space="preserve"> /PRES/INSS, DE </w:t>
      </w:r>
      <w:r w:rsidR="006A20C7" w:rsidRPr="002406E2">
        <w:rPr>
          <w:rFonts w:cs="Times New Roman"/>
          <w:b/>
          <w:sz w:val="20"/>
          <w:szCs w:val="20"/>
        </w:rPr>
        <w:t>21</w:t>
      </w:r>
      <w:r w:rsidRPr="002406E2">
        <w:rPr>
          <w:rFonts w:cs="Times New Roman"/>
          <w:b/>
          <w:sz w:val="20"/>
          <w:szCs w:val="20"/>
        </w:rPr>
        <w:t xml:space="preserve"> DE JANEIRO DE 2015</w:t>
      </w:r>
    </w:p>
    <w:tbl>
      <w:tblPr>
        <w:tblW w:w="10104" w:type="dxa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528"/>
        <w:gridCol w:w="452"/>
        <w:gridCol w:w="27"/>
        <w:gridCol w:w="1250"/>
        <w:gridCol w:w="163"/>
        <w:gridCol w:w="668"/>
        <w:gridCol w:w="163"/>
        <w:gridCol w:w="422"/>
        <w:gridCol w:w="163"/>
        <w:gridCol w:w="130"/>
        <w:gridCol w:w="838"/>
        <w:gridCol w:w="7"/>
        <w:gridCol w:w="8"/>
        <w:gridCol w:w="109"/>
        <w:gridCol w:w="163"/>
        <w:gridCol w:w="144"/>
        <w:gridCol w:w="9"/>
        <w:gridCol w:w="993"/>
        <w:gridCol w:w="168"/>
        <w:gridCol w:w="20"/>
        <w:gridCol w:w="3073"/>
        <w:gridCol w:w="27"/>
        <w:gridCol w:w="25"/>
        <w:gridCol w:w="101"/>
        <w:gridCol w:w="32"/>
      </w:tblGrid>
      <w:tr w:rsidR="00A8048A" w:rsidRPr="002406E2" w14:paraId="7782F5C1" w14:textId="77777777" w:rsidTr="009630F6">
        <w:trPr>
          <w:gridAfter w:val="3"/>
          <w:wAfter w:w="158" w:type="dxa"/>
        </w:trPr>
        <w:tc>
          <w:tcPr>
            <w:tcW w:w="9921" w:type="dxa"/>
            <w:gridSpan w:val="22"/>
            <w:shd w:val="clear" w:color="auto" w:fill="auto"/>
          </w:tcPr>
          <w:p w14:paraId="6C494091" w14:textId="77777777" w:rsidR="00A8048A" w:rsidRPr="002406E2" w:rsidRDefault="00A8048A" w:rsidP="00121964">
            <w:pPr>
              <w:pStyle w:val="Ttulo6"/>
              <w:snapToGrid w:val="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color w:val="auto"/>
                <w:sz w:val="20"/>
                <w:szCs w:val="20"/>
              </w:rPr>
              <w:t>PROCURAÇÃO</w:t>
            </w:r>
          </w:p>
          <w:p w14:paraId="513EF303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" w:type="dxa"/>
            <w:shd w:val="clear" w:color="auto" w:fill="auto"/>
          </w:tcPr>
          <w:p w14:paraId="76FD8923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2406E2" w:rsidRPr="002406E2" w14:paraId="73E0F80D" w14:textId="77777777" w:rsidTr="009630F6">
        <w:trPr>
          <w:gridAfter w:val="3"/>
          <w:wAfter w:w="158" w:type="dxa"/>
        </w:trPr>
        <w:tc>
          <w:tcPr>
            <w:tcW w:w="5233" w:type="dxa"/>
            <w:gridSpan w:val="1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1AD8A2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B1DD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ESPÉCIE/NB: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14:paraId="32B56498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2406E2" w:rsidRPr="002406E2" w14:paraId="34A3E37C" w14:textId="77777777" w:rsidTr="009630F6">
        <w:trPr>
          <w:gridAfter w:val="3"/>
          <w:wAfter w:w="158" w:type="dxa"/>
        </w:trPr>
        <w:tc>
          <w:tcPr>
            <w:tcW w:w="9921" w:type="dxa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990CF3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  <w:p w14:paraId="4292946D" w14:textId="77777777" w:rsidR="002406E2" w:rsidRPr="00E40958" w:rsidRDefault="00E40958" w:rsidP="00960688">
            <w:pPr>
              <w:snapToGrid w:val="0"/>
              <w:rPr>
                <w:rFonts w:cs="Times New Roman"/>
                <w:b/>
                <w:bCs/>
              </w:rPr>
            </w:pPr>
            <w:r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 </w:t>
            </w:r>
            <w:r w:rsidR="00CE45DD" w:rsidRPr="00860F45">
              <w:rPr>
                <w:rFonts w:cs="Times New Roman"/>
                <w:b/>
                <w:bCs/>
                <w:sz w:val="22"/>
                <w:szCs w:val="22"/>
              </w:rPr>
              <w:t>{{NOME</w:t>
            </w:r>
            <w:proofErr w:type="gramStart"/>
            <w:r w:rsidR="00CE45DD" w:rsidRPr="00860F45">
              <w:rPr>
                <w:rFonts w:cs="Times New Roman"/>
                <w:b/>
                <w:bCs/>
                <w:sz w:val="22"/>
                <w:szCs w:val="22"/>
              </w:rPr>
              <w:t>}}</w:t>
            </w:r>
            <w:r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  </w:t>
            </w:r>
            <w:proofErr w:type="gramEnd"/>
            <w:r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25" w:type="dxa"/>
            <w:tcBorders>
              <w:bottom w:val="single" w:sz="4" w:space="0" w:color="auto"/>
            </w:tcBorders>
            <w:shd w:val="clear" w:color="auto" w:fill="auto"/>
          </w:tcPr>
          <w:p w14:paraId="0C5504C0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00C37361" w14:textId="77777777" w:rsidTr="00E24409">
        <w:trPr>
          <w:gridAfter w:val="3"/>
          <w:wAfter w:w="158" w:type="dxa"/>
          <w:trHeight w:val="287"/>
        </w:trPr>
        <w:tc>
          <w:tcPr>
            <w:tcW w:w="9921" w:type="dxa"/>
            <w:gridSpan w:val="2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5AEC8F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NOME COMPLETO DO SEGURADO/PENSIONISTA</w:t>
            </w:r>
          </w:p>
        </w:tc>
        <w:tc>
          <w:tcPr>
            <w:tcW w:w="25" w:type="dxa"/>
            <w:tcBorders>
              <w:top w:val="single" w:sz="4" w:space="0" w:color="auto"/>
            </w:tcBorders>
            <w:shd w:val="clear" w:color="auto" w:fill="auto"/>
          </w:tcPr>
          <w:p w14:paraId="5131DBA0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5AD1942C" w14:textId="77777777" w:rsidTr="009630F6">
        <w:trPr>
          <w:gridAfter w:val="2"/>
          <w:wAfter w:w="131" w:type="dxa"/>
          <w:trHeight w:val="204"/>
        </w:trPr>
        <w:tc>
          <w:tcPr>
            <w:tcW w:w="351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2DF314" w14:textId="08929DD8" w:rsidR="00A8048A" w:rsidRPr="00E40958" w:rsidRDefault="00B92B0C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b</w:t>
            </w:r>
            <w:r w:rsidR="00CE45DD" w:rsidRPr="00860F45">
              <w:rPr>
                <w:rFonts w:cs="Times New Roman"/>
                <w:b/>
                <w:bCs/>
                <w:sz w:val="22"/>
                <w:szCs w:val="22"/>
              </w:rPr>
              <w:t>rasileiro(a)</w:t>
            </w:r>
          </w:p>
        </w:tc>
        <w:tc>
          <w:tcPr>
            <w:tcW w:w="163" w:type="dxa"/>
            <w:shd w:val="clear" w:color="auto" w:fill="auto"/>
          </w:tcPr>
          <w:p w14:paraId="2ED331DD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772CCA4B" w14:textId="77777777" w:rsidR="00A8048A" w:rsidRPr="009630F6" w:rsidRDefault="00CE45DD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860F45">
              <w:rPr>
                <w:rFonts w:cs="Times New Roman"/>
                <w:b/>
                <w:bCs/>
                <w:sz w:val="22"/>
                <w:szCs w:val="22"/>
              </w:rPr>
              <w:t>{{ESTADO_CIVIL}}</w:t>
            </w:r>
          </w:p>
        </w:tc>
        <w:tc>
          <w:tcPr>
            <w:tcW w:w="20" w:type="dxa"/>
            <w:shd w:val="clear" w:color="auto" w:fill="auto"/>
          </w:tcPr>
          <w:p w14:paraId="0C59856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5E7D87" w14:textId="77777777" w:rsidR="00A8048A" w:rsidRPr="009630F6" w:rsidRDefault="00E40958" w:rsidP="00960688">
            <w:pPr>
              <w:snapToGrid w:val="0"/>
              <w:rPr>
                <w:rFonts w:cs="Times New Roman"/>
                <w:b/>
                <w:bCs/>
              </w:rPr>
            </w:pPr>
            <w:r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 w:rsidR="00CE45DD"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                {{RG</w:t>
            </w:r>
            <w:proofErr w:type="gramStart"/>
            <w:r w:rsidR="00CE45DD" w:rsidRPr="00860F45">
              <w:rPr>
                <w:rFonts w:cs="Times New Roman"/>
                <w:b/>
                <w:bCs/>
                <w:sz w:val="22"/>
                <w:szCs w:val="22"/>
              </w:rPr>
              <w:t>}}</w:t>
            </w:r>
            <w:r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  </w:t>
            </w:r>
            <w:proofErr w:type="gramEnd"/>
            <w:r w:rsidRPr="00860F45">
              <w:rPr>
                <w:rFonts w:cs="Times New Roman"/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5" w:type="dxa"/>
            <w:shd w:val="clear" w:color="auto" w:fill="auto"/>
          </w:tcPr>
          <w:p w14:paraId="01029317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0034A508" w14:textId="77777777" w:rsidTr="00E24409">
        <w:trPr>
          <w:gridAfter w:val="2"/>
          <w:wAfter w:w="131" w:type="dxa"/>
          <w:trHeight w:val="309"/>
        </w:trPr>
        <w:tc>
          <w:tcPr>
            <w:tcW w:w="3510" w:type="dxa"/>
            <w:gridSpan w:val="7"/>
            <w:shd w:val="clear" w:color="auto" w:fill="auto"/>
          </w:tcPr>
          <w:p w14:paraId="352E4C6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NACIONALIDADE</w:t>
            </w:r>
          </w:p>
        </w:tc>
        <w:tc>
          <w:tcPr>
            <w:tcW w:w="163" w:type="dxa"/>
            <w:shd w:val="clear" w:color="auto" w:fill="auto"/>
          </w:tcPr>
          <w:p w14:paraId="4C34F5DC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12"/>
            <w:shd w:val="clear" w:color="auto" w:fill="auto"/>
          </w:tcPr>
          <w:p w14:paraId="26C8E3D9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ESTADO CIVIL</w:t>
            </w:r>
          </w:p>
        </w:tc>
        <w:tc>
          <w:tcPr>
            <w:tcW w:w="20" w:type="dxa"/>
            <w:shd w:val="clear" w:color="auto" w:fill="auto"/>
          </w:tcPr>
          <w:p w14:paraId="03D9B708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shd w:val="clear" w:color="auto" w:fill="auto"/>
          </w:tcPr>
          <w:p w14:paraId="524F4E0D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IDENTIDADE</w:t>
            </w:r>
          </w:p>
        </w:tc>
        <w:tc>
          <w:tcPr>
            <w:tcW w:w="25" w:type="dxa"/>
            <w:shd w:val="clear" w:color="auto" w:fill="auto"/>
          </w:tcPr>
          <w:p w14:paraId="47721FA4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C30BF21" w14:textId="77777777" w:rsidTr="009630F6">
        <w:trPr>
          <w:gridAfter w:val="3"/>
          <w:wAfter w:w="158" w:type="dxa"/>
          <w:cantSplit/>
          <w:trHeight w:val="204"/>
        </w:trPr>
        <w:tc>
          <w:tcPr>
            <w:tcW w:w="267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EABDE32" w14:textId="77777777" w:rsidR="00A8048A" w:rsidRPr="009630F6" w:rsidRDefault="009630F6" w:rsidP="00860F45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860F45">
              <w:rPr>
                <w:rFonts w:cs="Times New Roman"/>
                <w:b/>
                <w:bCs/>
              </w:rPr>
              <w:t>{{CPF}}</w:t>
            </w:r>
          </w:p>
        </w:tc>
        <w:tc>
          <w:tcPr>
            <w:tcW w:w="163" w:type="dxa"/>
            <w:shd w:val="clear" w:color="auto" w:fill="auto"/>
          </w:tcPr>
          <w:p w14:paraId="22783082" w14:textId="77777777" w:rsidR="00A8048A" w:rsidRPr="002406E2" w:rsidRDefault="009630F6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</w:t>
            </w:r>
          </w:p>
        </w:tc>
        <w:tc>
          <w:tcPr>
            <w:tcW w:w="2508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77E9B554" w14:textId="77777777" w:rsidR="00A8048A" w:rsidRPr="00E40958" w:rsidRDefault="009630F6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{{PROFISSAO}}</w:t>
            </w:r>
          </w:p>
        </w:tc>
        <w:tc>
          <w:tcPr>
            <w:tcW w:w="163" w:type="dxa"/>
            <w:shd w:val="clear" w:color="auto" w:fill="auto"/>
          </w:tcPr>
          <w:p w14:paraId="5BDE4A0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14:paraId="79C9F72E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Residente na</w:t>
            </w:r>
          </w:p>
        </w:tc>
        <w:tc>
          <w:tcPr>
            <w:tcW w:w="326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1C925A" w14:textId="77777777" w:rsidR="00A8048A" w:rsidRPr="00E40958" w:rsidRDefault="009630F6" w:rsidP="00860F45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860F45">
              <w:rPr>
                <w:rFonts w:cs="Times New Roman"/>
                <w:b/>
                <w:bCs/>
                <w:sz w:val="22"/>
                <w:szCs w:val="22"/>
              </w:rPr>
              <w:t>{{RUA}}</w:t>
            </w:r>
          </w:p>
        </w:tc>
        <w:tc>
          <w:tcPr>
            <w:tcW w:w="25" w:type="dxa"/>
            <w:shd w:val="clear" w:color="auto" w:fill="auto"/>
          </w:tcPr>
          <w:p w14:paraId="67275D3C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4C9D4AAD" w14:textId="77777777" w:rsidTr="00E24409">
        <w:trPr>
          <w:gridAfter w:val="3"/>
          <w:wAfter w:w="158" w:type="dxa"/>
          <w:cantSplit/>
          <w:trHeight w:val="275"/>
        </w:trPr>
        <w:tc>
          <w:tcPr>
            <w:tcW w:w="2679" w:type="dxa"/>
            <w:gridSpan w:val="5"/>
            <w:shd w:val="clear" w:color="auto" w:fill="auto"/>
          </w:tcPr>
          <w:p w14:paraId="25214A4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CPF</w:t>
            </w:r>
          </w:p>
        </w:tc>
        <w:tc>
          <w:tcPr>
            <w:tcW w:w="163" w:type="dxa"/>
            <w:shd w:val="clear" w:color="auto" w:fill="auto"/>
          </w:tcPr>
          <w:p w14:paraId="092A5D6F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9"/>
            <w:shd w:val="clear" w:color="auto" w:fill="auto"/>
          </w:tcPr>
          <w:p w14:paraId="394F192E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PROFISSÃO</w:t>
            </w:r>
          </w:p>
        </w:tc>
        <w:tc>
          <w:tcPr>
            <w:tcW w:w="163" w:type="dxa"/>
            <w:shd w:val="clear" w:color="auto" w:fill="auto"/>
          </w:tcPr>
          <w:p w14:paraId="2A85D9D8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shd w:val="clear" w:color="auto" w:fill="auto"/>
          </w:tcPr>
          <w:p w14:paraId="6C030F07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62" w:type="dxa"/>
            <w:gridSpan w:val="3"/>
            <w:shd w:val="clear" w:color="auto" w:fill="auto"/>
          </w:tcPr>
          <w:p w14:paraId="4C647E65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RUA/AVENIDA/PRAÇA</w:t>
            </w:r>
          </w:p>
        </w:tc>
        <w:tc>
          <w:tcPr>
            <w:tcW w:w="25" w:type="dxa"/>
            <w:shd w:val="clear" w:color="auto" w:fill="auto"/>
          </w:tcPr>
          <w:p w14:paraId="4651D676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4739F874" w14:textId="77777777" w:rsidTr="009630F6">
        <w:trPr>
          <w:gridAfter w:val="2"/>
          <w:wAfter w:w="131" w:type="dxa"/>
          <w:cantSplit/>
          <w:trHeight w:val="204"/>
        </w:trPr>
        <w:tc>
          <w:tcPr>
            <w:tcW w:w="14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46B892" w14:textId="77777777" w:rsidR="00A8048A" w:rsidRPr="00E40958" w:rsidRDefault="009630F6" w:rsidP="00860F45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9630F6">
              <w:rPr>
                <w:rFonts w:cs="Times New Roman"/>
                <w:b/>
                <w:bCs/>
                <w:sz w:val="22"/>
                <w:szCs w:val="22"/>
              </w:rPr>
              <w:t>{{NUMERO</w:t>
            </w:r>
            <w:r>
              <w:rPr>
                <w:rFonts w:cs="Times New Roman"/>
                <w:b/>
                <w:bCs/>
                <w:sz w:val="22"/>
                <w:szCs w:val="22"/>
              </w:rPr>
              <w:t>}</w:t>
            </w:r>
            <w:r w:rsidRPr="009630F6">
              <w:rPr>
                <w:rFonts w:cs="Times New Roman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7" w:type="dxa"/>
            <w:shd w:val="clear" w:color="auto" w:fill="auto"/>
          </w:tcPr>
          <w:p w14:paraId="39239E3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6789FE2" w14:textId="77777777" w:rsidR="00A8048A" w:rsidRPr="00860F45" w:rsidRDefault="009630F6" w:rsidP="00860F45">
            <w:pPr>
              <w:snapToGrid w:val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860F45">
              <w:rPr>
                <w:rFonts w:cs="Times New Roman"/>
                <w:b/>
                <w:bCs/>
                <w:sz w:val="22"/>
                <w:szCs w:val="22"/>
              </w:rPr>
              <w:t>{{COMPLEMENTO}}</w:t>
            </w:r>
          </w:p>
        </w:tc>
        <w:tc>
          <w:tcPr>
            <w:tcW w:w="163" w:type="dxa"/>
            <w:shd w:val="clear" w:color="auto" w:fill="auto"/>
          </w:tcPr>
          <w:p w14:paraId="7C9A7205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6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4C15309D" w14:textId="77777777" w:rsidR="00A8048A" w:rsidRPr="00E40958" w:rsidRDefault="009630F6" w:rsidP="002B5D5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860F45">
              <w:rPr>
                <w:rFonts w:cs="Times New Roman"/>
                <w:b/>
                <w:bCs/>
                <w:sz w:val="22"/>
                <w:szCs w:val="22"/>
              </w:rPr>
              <w:t>{{BAIRRO}}</w:t>
            </w:r>
          </w:p>
        </w:tc>
        <w:tc>
          <w:tcPr>
            <w:tcW w:w="20" w:type="dxa"/>
            <w:shd w:val="clear" w:color="auto" w:fill="auto"/>
          </w:tcPr>
          <w:p w14:paraId="63F6C82E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D6A820D" w14:textId="190DEAD7" w:rsidR="00A8048A" w:rsidRPr="00B92B0C" w:rsidRDefault="009630F6" w:rsidP="00860F45">
            <w:pPr>
              <w:snapToGrid w:val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92B0C">
              <w:rPr>
                <w:rFonts w:cs="Times New Roman"/>
                <w:b/>
                <w:bCs/>
                <w:sz w:val="18"/>
                <w:szCs w:val="18"/>
              </w:rPr>
              <w:t>{{CIDADE}}</w:t>
            </w:r>
            <w:r w:rsidR="00860F45" w:rsidRPr="00B92B0C">
              <w:rPr>
                <w:rFonts w:cs="Times New Roman"/>
                <w:b/>
                <w:bCs/>
                <w:sz w:val="18"/>
                <w:szCs w:val="18"/>
              </w:rPr>
              <w:t>, {{CEP}}</w:t>
            </w:r>
          </w:p>
        </w:tc>
        <w:tc>
          <w:tcPr>
            <w:tcW w:w="25" w:type="dxa"/>
            <w:shd w:val="clear" w:color="auto" w:fill="auto"/>
          </w:tcPr>
          <w:p w14:paraId="4A0BF16E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4CBCA02B" w14:textId="77777777" w:rsidTr="00E24409">
        <w:trPr>
          <w:gridAfter w:val="2"/>
          <w:wAfter w:w="131" w:type="dxa"/>
          <w:cantSplit/>
          <w:trHeight w:val="311"/>
        </w:trPr>
        <w:tc>
          <w:tcPr>
            <w:tcW w:w="1402" w:type="dxa"/>
            <w:gridSpan w:val="3"/>
            <w:shd w:val="clear" w:color="auto" w:fill="auto"/>
          </w:tcPr>
          <w:p w14:paraId="15FD5EC6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Nº</w:t>
            </w:r>
          </w:p>
        </w:tc>
        <w:tc>
          <w:tcPr>
            <w:tcW w:w="27" w:type="dxa"/>
            <w:shd w:val="clear" w:color="auto" w:fill="auto"/>
          </w:tcPr>
          <w:p w14:paraId="3429833C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5"/>
            <w:shd w:val="clear" w:color="auto" w:fill="auto"/>
          </w:tcPr>
          <w:p w14:paraId="379C5C34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COMPLEMENTO</w:t>
            </w:r>
          </w:p>
        </w:tc>
        <w:tc>
          <w:tcPr>
            <w:tcW w:w="163" w:type="dxa"/>
            <w:shd w:val="clear" w:color="auto" w:fill="auto"/>
          </w:tcPr>
          <w:p w14:paraId="048A14B4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69" w:type="dxa"/>
            <w:gridSpan w:val="10"/>
            <w:shd w:val="clear" w:color="auto" w:fill="auto"/>
          </w:tcPr>
          <w:p w14:paraId="404900C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BAIRRO</w:t>
            </w:r>
          </w:p>
        </w:tc>
        <w:tc>
          <w:tcPr>
            <w:tcW w:w="20" w:type="dxa"/>
            <w:shd w:val="clear" w:color="auto" w:fill="auto"/>
          </w:tcPr>
          <w:p w14:paraId="4BAEAAE7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shd w:val="clear" w:color="auto" w:fill="auto"/>
          </w:tcPr>
          <w:p w14:paraId="06DF420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CIDADE/ESTADO/CEP</w:t>
            </w:r>
          </w:p>
        </w:tc>
        <w:tc>
          <w:tcPr>
            <w:tcW w:w="25" w:type="dxa"/>
            <w:shd w:val="clear" w:color="auto" w:fill="auto"/>
          </w:tcPr>
          <w:p w14:paraId="3DF3CAEC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3344BD0E" w14:textId="77777777" w:rsidTr="009630F6">
        <w:trPr>
          <w:gridAfter w:val="3"/>
          <w:wAfter w:w="158" w:type="dxa"/>
          <w:cantSplit/>
          <w:trHeight w:val="204"/>
        </w:trPr>
        <w:tc>
          <w:tcPr>
            <w:tcW w:w="5226" w:type="dxa"/>
            <w:gridSpan w:val="12"/>
            <w:shd w:val="clear" w:color="auto" w:fill="auto"/>
            <w:vAlign w:val="bottom"/>
          </w:tcPr>
          <w:p w14:paraId="7B5962B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 xml:space="preserve">nomeia e constitui seu bastante procurador o(a) </w:t>
            </w:r>
            <w:proofErr w:type="spellStart"/>
            <w:r w:rsidRPr="002406E2">
              <w:rPr>
                <w:rFonts w:cs="Times New Roman"/>
                <w:sz w:val="20"/>
                <w:szCs w:val="20"/>
              </w:rPr>
              <w:t>Sr</w:t>
            </w:r>
            <w:proofErr w:type="spellEnd"/>
            <w:r w:rsidRPr="002406E2">
              <w:rPr>
                <w:rFonts w:cs="Times New Roman"/>
                <w:sz w:val="20"/>
                <w:szCs w:val="20"/>
              </w:rPr>
              <w:t>(a).</w:t>
            </w:r>
          </w:p>
        </w:tc>
        <w:tc>
          <w:tcPr>
            <w:tcW w:w="4695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2F2C0EAC" w14:textId="77777777" w:rsidR="00A8048A" w:rsidRPr="00E40958" w:rsidRDefault="00E40958" w:rsidP="00257D26">
            <w:pPr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    </w:t>
            </w:r>
            <w:r w:rsidR="00257D26">
              <w:rPr>
                <w:rFonts w:cs="Times New Roman"/>
                <w:b/>
                <w:bCs/>
              </w:rPr>
              <w:t>MARIA MARTA DAS DORES SILVA</w:t>
            </w:r>
          </w:p>
        </w:tc>
        <w:tc>
          <w:tcPr>
            <w:tcW w:w="25" w:type="dxa"/>
            <w:shd w:val="clear" w:color="auto" w:fill="auto"/>
          </w:tcPr>
          <w:p w14:paraId="483BA564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2BB162BB" w14:textId="77777777" w:rsidTr="00E24409">
        <w:trPr>
          <w:gridAfter w:val="3"/>
          <w:wAfter w:w="158" w:type="dxa"/>
          <w:cantSplit/>
          <w:trHeight w:val="277"/>
        </w:trPr>
        <w:tc>
          <w:tcPr>
            <w:tcW w:w="5226" w:type="dxa"/>
            <w:gridSpan w:val="12"/>
            <w:shd w:val="clear" w:color="auto" w:fill="auto"/>
          </w:tcPr>
          <w:p w14:paraId="6F157FC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5" w:type="dxa"/>
            <w:gridSpan w:val="10"/>
            <w:shd w:val="clear" w:color="auto" w:fill="auto"/>
          </w:tcPr>
          <w:p w14:paraId="26D2D566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NOME COMPLETO DO PROCURADOR</w:t>
            </w:r>
          </w:p>
        </w:tc>
        <w:tc>
          <w:tcPr>
            <w:tcW w:w="25" w:type="dxa"/>
            <w:shd w:val="clear" w:color="auto" w:fill="auto"/>
          </w:tcPr>
          <w:p w14:paraId="01516C38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792859EE" w14:textId="77777777" w:rsidTr="009630F6">
        <w:trPr>
          <w:gridAfter w:val="2"/>
          <w:wAfter w:w="131" w:type="dxa"/>
          <w:trHeight w:val="204"/>
        </w:trPr>
        <w:tc>
          <w:tcPr>
            <w:tcW w:w="351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F25773A" w14:textId="0092110E" w:rsidR="00A8048A" w:rsidRPr="00E40958" w:rsidRDefault="00B92B0C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="00E40958" w:rsidRPr="00E40958">
              <w:rPr>
                <w:rFonts w:cs="Times New Roman"/>
                <w:b/>
                <w:bCs/>
              </w:rPr>
              <w:t>rasileira</w:t>
            </w:r>
          </w:p>
        </w:tc>
        <w:tc>
          <w:tcPr>
            <w:tcW w:w="163" w:type="dxa"/>
            <w:shd w:val="clear" w:color="auto" w:fill="auto"/>
          </w:tcPr>
          <w:p w14:paraId="6B5BC27F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3A41832A" w14:textId="77777777" w:rsidR="00A8048A" w:rsidRPr="00FE2E45" w:rsidRDefault="00257D26" w:rsidP="00257D26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Convivente</w:t>
            </w:r>
          </w:p>
        </w:tc>
        <w:tc>
          <w:tcPr>
            <w:tcW w:w="20" w:type="dxa"/>
            <w:shd w:val="clear" w:color="auto" w:fill="auto"/>
          </w:tcPr>
          <w:p w14:paraId="7E51B40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736AB9" w14:textId="77777777" w:rsidR="00A8048A" w:rsidRPr="00FE2E45" w:rsidRDefault="00FE2E45" w:rsidP="00257D26">
            <w:pPr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257D26">
              <w:rPr>
                <w:rFonts w:cs="Times New Roman"/>
                <w:b/>
                <w:bCs/>
              </w:rPr>
              <w:t>MG 13 732.647 SSP/MG</w:t>
            </w:r>
          </w:p>
        </w:tc>
        <w:tc>
          <w:tcPr>
            <w:tcW w:w="25" w:type="dxa"/>
            <w:shd w:val="clear" w:color="auto" w:fill="auto"/>
          </w:tcPr>
          <w:p w14:paraId="29D20576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7D74AA5C" w14:textId="77777777" w:rsidTr="00E24409">
        <w:trPr>
          <w:gridAfter w:val="2"/>
          <w:wAfter w:w="131" w:type="dxa"/>
          <w:trHeight w:val="285"/>
        </w:trPr>
        <w:tc>
          <w:tcPr>
            <w:tcW w:w="3510" w:type="dxa"/>
            <w:gridSpan w:val="7"/>
            <w:shd w:val="clear" w:color="auto" w:fill="auto"/>
          </w:tcPr>
          <w:p w14:paraId="1C0EE60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NACIONALIDADE</w:t>
            </w:r>
          </w:p>
        </w:tc>
        <w:tc>
          <w:tcPr>
            <w:tcW w:w="163" w:type="dxa"/>
            <w:shd w:val="clear" w:color="auto" w:fill="auto"/>
          </w:tcPr>
          <w:p w14:paraId="029BDABD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12"/>
            <w:shd w:val="clear" w:color="auto" w:fill="auto"/>
          </w:tcPr>
          <w:p w14:paraId="3023349E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ESTADO CIVIL</w:t>
            </w:r>
          </w:p>
        </w:tc>
        <w:tc>
          <w:tcPr>
            <w:tcW w:w="20" w:type="dxa"/>
            <w:shd w:val="clear" w:color="auto" w:fill="auto"/>
          </w:tcPr>
          <w:p w14:paraId="51A64E77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shd w:val="clear" w:color="auto" w:fill="auto"/>
          </w:tcPr>
          <w:p w14:paraId="741D1D7E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IDENTIDADE</w:t>
            </w:r>
          </w:p>
        </w:tc>
        <w:tc>
          <w:tcPr>
            <w:tcW w:w="25" w:type="dxa"/>
            <w:shd w:val="clear" w:color="auto" w:fill="auto"/>
          </w:tcPr>
          <w:p w14:paraId="1C016B0E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12FD9084" w14:textId="77777777" w:rsidTr="009630F6">
        <w:trPr>
          <w:gridAfter w:val="3"/>
          <w:wAfter w:w="158" w:type="dxa"/>
          <w:cantSplit/>
          <w:trHeight w:val="204"/>
        </w:trPr>
        <w:tc>
          <w:tcPr>
            <w:tcW w:w="267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FB8870D" w14:textId="77777777" w:rsidR="00A8048A" w:rsidRPr="00FE2E45" w:rsidRDefault="00257D26" w:rsidP="00257D26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070.682.926-31</w:t>
            </w:r>
          </w:p>
        </w:tc>
        <w:tc>
          <w:tcPr>
            <w:tcW w:w="163" w:type="dxa"/>
            <w:shd w:val="clear" w:color="auto" w:fill="auto"/>
          </w:tcPr>
          <w:p w14:paraId="6521F2D5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626DD1FC" w14:textId="77777777" w:rsidR="00A8048A" w:rsidRPr="00FE2E45" w:rsidRDefault="00FE2E45" w:rsidP="00257D26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A</w:t>
            </w:r>
            <w:r w:rsidR="00257D26">
              <w:rPr>
                <w:rFonts w:cs="Times New Roman"/>
                <w:b/>
                <w:bCs/>
              </w:rPr>
              <w:t>utônoma</w:t>
            </w:r>
          </w:p>
        </w:tc>
        <w:tc>
          <w:tcPr>
            <w:tcW w:w="163" w:type="dxa"/>
            <w:shd w:val="clear" w:color="auto" w:fill="auto"/>
          </w:tcPr>
          <w:p w14:paraId="2A1D8D03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14:paraId="4AB7651C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Residente na</w:t>
            </w:r>
          </w:p>
        </w:tc>
        <w:tc>
          <w:tcPr>
            <w:tcW w:w="326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AEC5C6" w14:textId="77777777" w:rsidR="00A8048A" w:rsidRPr="00FE2E45" w:rsidRDefault="00FE2E45" w:rsidP="00121964">
            <w:pPr>
              <w:snapToGrid w:val="0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Rua Ma</w:t>
            </w:r>
            <w:r>
              <w:rPr>
                <w:rFonts w:cs="Times New Roman"/>
                <w:b/>
                <w:bCs/>
              </w:rPr>
              <w:t xml:space="preserve">rechal </w:t>
            </w:r>
            <w:r w:rsidRPr="00FE2E45">
              <w:rPr>
                <w:rFonts w:cs="Times New Roman"/>
                <w:b/>
                <w:bCs/>
              </w:rPr>
              <w:t xml:space="preserve">Floriano </w:t>
            </w:r>
          </w:p>
        </w:tc>
        <w:tc>
          <w:tcPr>
            <w:tcW w:w="25" w:type="dxa"/>
            <w:shd w:val="clear" w:color="auto" w:fill="auto"/>
          </w:tcPr>
          <w:p w14:paraId="63E63EA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1B553D96" w14:textId="77777777" w:rsidTr="00E24409">
        <w:trPr>
          <w:gridAfter w:val="3"/>
          <w:wAfter w:w="158" w:type="dxa"/>
          <w:cantSplit/>
          <w:trHeight w:val="279"/>
        </w:trPr>
        <w:tc>
          <w:tcPr>
            <w:tcW w:w="2679" w:type="dxa"/>
            <w:gridSpan w:val="5"/>
            <w:shd w:val="clear" w:color="auto" w:fill="auto"/>
          </w:tcPr>
          <w:p w14:paraId="249DCC4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CPF</w:t>
            </w:r>
          </w:p>
        </w:tc>
        <w:tc>
          <w:tcPr>
            <w:tcW w:w="163" w:type="dxa"/>
            <w:shd w:val="clear" w:color="auto" w:fill="auto"/>
          </w:tcPr>
          <w:p w14:paraId="54B1AB36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9"/>
            <w:shd w:val="clear" w:color="auto" w:fill="auto"/>
          </w:tcPr>
          <w:p w14:paraId="3F02090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PROFISSÃO</w:t>
            </w:r>
          </w:p>
        </w:tc>
        <w:tc>
          <w:tcPr>
            <w:tcW w:w="163" w:type="dxa"/>
            <w:shd w:val="clear" w:color="auto" w:fill="auto"/>
          </w:tcPr>
          <w:p w14:paraId="4C2196FB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shd w:val="clear" w:color="auto" w:fill="auto"/>
          </w:tcPr>
          <w:p w14:paraId="3FA9E69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62" w:type="dxa"/>
            <w:gridSpan w:val="3"/>
            <w:shd w:val="clear" w:color="auto" w:fill="auto"/>
          </w:tcPr>
          <w:p w14:paraId="73FEF1CF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RUA/AV./PRAÇA</w:t>
            </w:r>
          </w:p>
        </w:tc>
        <w:tc>
          <w:tcPr>
            <w:tcW w:w="25" w:type="dxa"/>
            <w:shd w:val="clear" w:color="auto" w:fill="auto"/>
          </w:tcPr>
          <w:p w14:paraId="168F87B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0DF76435" w14:textId="77777777" w:rsidTr="009630F6">
        <w:trPr>
          <w:gridAfter w:val="2"/>
          <w:wAfter w:w="131" w:type="dxa"/>
          <w:cantSplit/>
          <w:trHeight w:val="204"/>
        </w:trPr>
        <w:tc>
          <w:tcPr>
            <w:tcW w:w="14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286462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654</w:t>
            </w:r>
          </w:p>
        </w:tc>
        <w:tc>
          <w:tcPr>
            <w:tcW w:w="27" w:type="dxa"/>
            <w:shd w:val="clear" w:color="auto" w:fill="auto"/>
          </w:tcPr>
          <w:p w14:paraId="189FC29E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F9F805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Sala 305</w:t>
            </w:r>
          </w:p>
        </w:tc>
        <w:tc>
          <w:tcPr>
            <w:tcW w:w="163" w:type="dxa"/>
            <w:shd w:val="clear" w:color="auto" w:fill="auto"/>
          </w:tcPr>
          <w:p w14:paraId="67ACC2BD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6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69B7AE37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Centro</w:t>
            </w:r>
          </w:p>
        </w:tc>
        <w:tc>
          <w:tcPr>
            <w:tcW w:w="20" w:type="dxa"/>
            <w:shd w:val="clear" w:color="auto" w:fill="auto"/>
          </w:tcPr>
          <w:p w14:paraId="46A360D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4C7621E" w14:textId="77777777" w:rsidR="00A8048A" w:rsidRPr="00DA7C71" w:rsidRDefault="00FE2E45" w:rsidP="00121964">
            <w:pPr>
              <w:snapToGrid w:val="0"/>
              <w:rPr>
                <w:rFonts w:cs="Times New Roman"/>
                <w:b/>
                <w:bCs/>
              </w:rPr>
            </w:pPr>
            <w:r w:rsidRPr="00DA7C71">
              <w:rPr>
                <w:rFonts w:cs="Times New Roman"/>
                <w:b/>
                <w:bCs/>
              </w:rPr>
              <w:t xml:space="preserve">Gov. Valadares </w:t>
            </w:r>
            <w:r w:rsidR="00DA7C71" w:rsidRPr="00DA7C71">
              <w:rPr>
                <w:rFonts w:cs="Times New Roman"/>
                <w:b/>
                <w:bCs/>
              </w:rPr>
              <w:t>–</w:t>
            </w:r>
            <w:r w:rsidRPr="00DA7C71">
              <w:rPr>
                <w:rFonts w:cs="Times New Roman"/>
                <w:b/>
                <w:bCs/>
              </w:rPr>
              <w:t xml:space="preserve"> 35</w:t>
            </w:r>
            <w:r w:rsidR="003633ED">
              <w:rPr>
                <w:rFonts w:cs="Times New Roman"/>
                <w:b/>
                <w:bCs/>
              </w:rPr>
              <w:t>.010-141</w:t>
            </w:r>
          </w:p>
        </w:tc>
        <w:tc>
          <w:tcPr>
            <w:tcW w:w="25" w:type="dxa"/>
            <w:shd w:val="clear" w:color="auto" w:fill="auto"/>
          </w:tcPr>
          <w:p w14:paraId="700BC0FC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5C3A5F1F" w14:textId="77777777" w:rsidTr="009630F6">
        <w:trPr>
          <w:gridAfter w:val="2"/>
          <w:wAfter w:w="131" w:type="dxa"/>
          <w:cantSplit/>
          <w:trHeight w:val="68"/>
        </w:trPr>
        <w:tc>
          <w:tcPr>
            <w:tcW w:w="1402" w:type="dxa"/>
            <w:gridSpan w:val="3"/>
            <w:shd w:val="clear" w:color="auto" w:fill="auto"/>
          </w:tcPr>
          <w:p w14:paraId="66CC0504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Nº</w:t>
            </w:r>
          </w:p>
        </w:tc>
        <w:tc>
          <w:tcPr>
            <w:tcW w:w="27" w:type="dxa"/>
            <w:shd w:val="clear" w:color="auto" w:fill="auto"/>
          </w:tcPr>
          <w:p w14:paraId="3BE95A66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5"/>
            <w:shd w:val="clear" w:color="auto" w:fill="auto"/>
          </w:tcPr>
          <w:p w14:paraId="023DBCC5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COMPLEMENTO</w:t>
            </w:r>
          </w:p>
        </w:tc>
        <w:tc>
          <w:tcPr>
            <w:tcW w:w="163" w:type="dxa"/>
            <w:shd w:val="clear" w:color="auto" w:fill="auto"/>
          </w:tcPr>
          <w:p w14:paraId="157F9082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69" w:type="dxa"/>
            <w:gridSpan w:val="10"/>
            <w:shd w:val="clear" w:color="auto" w:fill="auto"/>
          </w:tcPr>
          <w:p w14:paraId="59D794E2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BAIRRO</w:t>
            </w:r>
          </w:p>
        </w:tc>
        <w:tc>
          <w:tcPr>
            <w:tcW w:w="20" w:type="dxa"/>
            <w:shd w:val="clear" w:color="auto" w:fill="auto"/>
          </w:tcPr>
          <w:p w14:paraId="3E7781C9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shd w:val="clear" w:color="auto" w:fill="auto"/>
          </w:tcPr>
          <w:p w14:paraId="09BAD424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CIDADE/ESTADO/CEP</w:t>
            </w:r>
          </w:p>
        </w:tc>
        <w:tc>
          <w:tcPr>
            <w:tcW w:w="25" w:type="dxa"/>
            <w:shd w:val="clear" w:color="auto" w:fill="auto"/>
          </w:tcPr>
          <w:p w14:paraId="5F690D9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4AB97ED4" w14:textId="77777777" w:rsidTr="009630F6">
        <w:trPr>
          <w:gridAfter w:val="3"/>
          <w:wAfter w:w="158" w:type="dxa"/>
          <w:cantSplit/>
          <w:trHeight w:val="68"/>
        </w:trPr>
        <w:tc>
          <w:tcPr>
            <w:tcW w:w="9921" w:type="dxa"/>
            <w:gridSpan w:val="22"/>
            <w:shd w:val="clear" w:color="auto" w:fill="auto"/>
          </w:tcPr>
          <w:p w14:paraId="4660143C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" w:type="dxa"/>
            <w:shd w:val="clear" w:color="auto" w:fill="auto"/>
          </w:tcPr>
          <w:p w14:paraId="6EF511D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C66A852" w14:textId="77777777" w:rsidTr="009630F6">
        <w:trPr>
          <w:gridAfter w:val="3"/>
          <w:wAfter w:w="158" w:type="dxa"/>
          <w:cantSplit/>
          <w:trHeight w:val="204"/>
        </w:trPr>
        <w:tc>
          <w:tcPr>
            <w:tcW w:w="9921" w:type="dxa"/>
            <w:gridSpan w:val="22"/>
            <w:shd w:val="clear" w:color="auto" w:fill="auto"/>
            <w:vAlign w:val="bottom"/>
          </w:tcPr>
          <w:p w14:paraId="4943674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 xml:space="preserve">a quem confere poderes especiais para representá-lo perante o </w:t>
            </w:r>
            <w:r w:rsidRPr="002406E2">
              <w:rPr>
                <w:rFonts w:cs="Times New Roman"/>
                <w:b/>
                <w:sz w:val="20"/>
                <w:szCs w:val="20"/>
              </w:rPr>
              <w:t>INSS</w:t>
            </w:r>
            <w:r w:rsidRPr="002406E2">
              <w:rPr>
                <w:rFonts w:cs="Times New Roman"/>
                <w:sz w:val="20"/>
                <w:szCs w:val="20"/>
              </w:rPr>
              <w:t xml:space="preserve">, bem como usar de todos os meios legais para o fiel cumprimento do presente mandato, por </w:t>
            </w:r>
            <w:r w:rsidRPr="002406E2">
              <w:rPr>
                <w:rFonts w:cs="Times New Roman"/>
                <w:b/>
                <w:sz w:val="20"/>
                <w:szCs w:val="20"/>
              </w:rPr>
              <w:t>encontrar-se</w:t>
            </w:r>
            <w:r w:rsidRPr="002406E2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25" w:type="dxa"/>
            <w:shd w:val="clear" w:color="auto" w:fill="auto"/>
          </w:tcPr>
          <w:p w14:paraId="39DCF318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5BD28777" w14:textId="77777777" w:rsidTr="009630F6">
        <w:trPr>
          <w:gridAfter w:val="3"/>
          <w:wAfter w:w="158" w:type="dxa"/>
          <w:cantSplit/>
          <w:trHeight w:val="187"/>
        </w:trPr>
        <w:tc>
          <w:tcPr>
            <w:tcW w:w="950" w:type="dxa"/>
            <w:gridSpan w:val="2"/>
            <w:shd w:val="clear" w:color="auto" w:fill="auto"/>
            <w:vAlign w:val="bottom"/>
          </w:tcPr>
          <w:p w14:paraId="3954525E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1" w:type="dxa"/>
            <w:gridSpan w:val="20"/>
            <w:shd w:val="clear" w:color="auto" w:fill="auto"/>
            <w:vAlign w:val="bottom"/>
          </w:tcPr>
          <w:p w14:paraId="72E8AE4C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gramStart"/>
            <w:r w:rsidRPr="002406E2">
              <w:rPr>
                <w:rFonts w:cs="Times New Roman"/>
                <w:sz w:val="20"/>
                <w:szCs w:val="20"/>
              </w:rPr>
              <w:t xml:space="preserve">(  </w:t>
            </w:r>
            <w:proofErr w:type="gramEnd"/>
            <w:r w:rsidRPr="002406E2">
              <w:rPr>
                <w:rFonts w:cs="Times New Roman"/>
                <w:sz w:val="20"/>
                <w:szCs w:val="20"/>
              </w:rPr>
              <w:t xml:space="preserve">   ) Incapacitado de locomover-se ou portador de moléstia contagiosa,</w:t>
            </w:r>
          </w:p>
          <w:p w14:paraId="637384C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gramStart"/>
            <w:r w:rsidRPr="002406E2">
              <w:rPr>
                <w:rFonts w:cs="Times New Roman"/>
                <w:sz w:val="20"/>
                <w:szCs w:val="20"/>
              </w:rPr>
              <w:t xml:space="preserve">(  </w:t>
            </w:r>
            <w:proofErr w:type="gramEnd"/>
            <w:r w:rsidRPr="002406E2">
              <w:rPr>
                <w:rFonts w:cs="Times New Roman"/>
                <w:sz w:val="20"/>
                <w:szCs w:val="20"/>
              </w:rPr>
              <w:t xml:space="preserve">   ) Ausente (viagem dentro país ou exterior) período ______________</w:t>
            </w:r>
          </w:p>
          <w:p w14:paraId="61B8D6B9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gramStart"/>
            <w:r w:rsidRPr="002406E2">
              <w:rPr>
                <w:rFonts w:cs="Times New Roman"/>
                <w:sz w:val="20"/>
                <w:szCs w:val="20"/>
              </w:rPr>
              <w:t xml:space="preserve">(  </w:t>
            </w:r>
            <w:proofErr w:type="gramEnd"/>
            <w:r w:rsidRPr="002406E2">
              <w:rPr>
                <w:rFonts w:cs="Times New Roman"/>
                <w:sz w:val="20"/>
                <w:szCs w:val="20"/>
              </w:rPr>
              <w:t xml:space="preserve">   ) Residência no exterior (indicar o país)</w:t>
            </w:r>
          </w:p>
        </w:tc>
        <w:tc>
          <w:tcPr>
            <w:tcW w:w="25" w:type="dxa"/>
            <w:shd w:val="clear" w:color="auto" w:fill="auto"/>
          </w:tcPr>
          <w:p w14:paraId="0B1265A8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F2BA7F7" w14:textId="77777777" w:rsidTr="009630F6">
        <w:trPr>
          <w:cantSplit/>
          <w:trHeight w:val="78"/>
        </w:trPr>
        <w:tc>
          <w:tcPr>
            <w:tcW w:w="4388" w:type="dxa"/>
            <w:gridSpan w:val="11"/>
            <w:shd w:val="clear" w:color="auto" w:fill="auto"/>
            <w:vAlign w:val="bottom"/>
          </w:tcPr>
          <w:p w14:paraId="36A3CB3B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com fins específicos de:</w:t>
            </w:r>
          </w:p>
        </w:tc>
        <w:tc>
          <w:tcPr>
            <w:tcW w:w="5716" w:type="dxa"/>
            <w:gridSpan w:val="15"/>
            <w:shd w:val="clear" w:color="auto" w:fill="auto"/>
          </w:tcPr>
          <w:p w14:paraId="44B85898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143122" w:rsidRPr="002406E2" w14:paraId="7D4D2930" w14:textId="77777777" w:rsidTr="009630F6">
        <w:trPr>
          <w:gridAfter w:val="1"/>
          <w:wAfter w:w="30" w:type="dxa"/>
          <w:cantSplit/>
          <w:trHeight w:val="4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AC62" w14:textId="77777777" w:rsidR="00143122" w:rsidRPr="002406E2" w:rsidRDefault="0014312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52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04FD1CF9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Receber mensalidades de benefícios, receber quantias atrasadas e firmar os respectivos recibos.</w:t>
            </w:r>
          </w:p>
        </w:tc>
      </w:tr>
      <w:tr w:rsidR="00143122" w:rsidRPr="002406E2" w14:paraId="234AB105" w14:textId="77777777" w:rsidTr="009630F6">
        <w:trPr>
          <w:gridAfter w:val="1"/>
          <w:wAfter w:w="30" w:type="dxa"/>
          <w:cantSplit/>
          <w:trHeight w:val="4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0123" w14:textId="77777777" w:rsidR="00143122" w:rsidRPr="00FE2E45" w:rsidRDefault="00FE2E45" w:rsidP="00121964">
            <w:pPr>
              <w:snapToGrid w:val="0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FE2E45">
              <w:rPr>
                <w:rFonts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52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5D62685D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Requerer benefícios, revisão e interpor recursos.</w:t>
            </w:r>
          </w:p>
        </w:tc>
      </w:tr>
      <w:tr w:rsidR="00143122" w:rsidRPr="002406E2" w14:paraId="352E58AF" w14:textId="77777777" w:rsidTr="009630F6">
        <w:trPr>
          <w:gridAfter w:val="1"/>
          <w:wAfter w:w="30" w:type="dxa"/>
          <w:cantSplit/>
          <w:trHeight w:val="4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E29D" w14:textId="77777777" w:rsidR="00143122" w:rsidRPr="002406E2" w:rsidRDefault="0014312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52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5C8353AF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Comprovação de vida junto a rede bancária.</w:t>
            </w:r>
          </w:p>
        </w:tc>
      </w:tr>
      <w:tr w:rsidR="00143122" w:rsidRPr="002406E2" w14:paraId="4F83C196" w14:textId="77777777" w:rsidTr="009630F6">
        <w:trPr>
          <w:gridAfter w:val="1"/>
          <w:wAfter w:w="30" w:type="dxa"/>
          <w:cantSplit/>
          <w:trHeight w:val="4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D11EE" w14:textId="77777777" w:rsidR="00143122" w:rsidRPr="002406E2" w:rsidRDefault="0014312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52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6675C7ED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Cadastro de Senha para informações previdenciárias pela internet.</w:t>
            </w:r>
          </w:p>
        </w:tc>
      </w:tr>
      <w:tr w:rsidR="00143122" w:rsidRPr="002406E2" w14:paraId="7A9E1AFF" w14:textId="77777777" w:rsidTr="009630F6">
        <w:trPr>
          <w:gridAfter w:val="1"/>
          <w:wAfter w:w="30" w:type="dxa"/>
          <w:cantSplit/>
          <w:trHeight w:val="4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68651" w14:textId="77777777" w:rsidR="00143122" w:rsidRPr="00FE2E45" w:rsidRDefault="00FE2E45" w:rsidP="00121964">
            <w:pPr>
              <w:snapToGrid w:val="0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FE2E45">
              <w:rPr>
                <w:rFonts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52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6B7B7756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Requerimentos diversos.</w:t>
            </w:r>
          </w:p>
        </w:tc>
      </w:tr>
      <w:tr w:rsidR="00143122" w:rsidRPr="00C535DF" w14:paraId="2B22FE6C" w14:textId="77777777" w:rsidTr="009630F6">
        <w:trPr>
          <w:gridAfter w:val="1"/>
          <w:wAfter w:w="30" w:type="dxa"/>
          <w:cantSplit/>
          <w:trHeight w:val="88"/>
        </w:trPr>
        <w:tc>
          <w:tcPr>
            <w:tcW w:w="524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E7E931D" w14:textId="77777777" w:rsidR="00143122" w:rsidRDefault="00143122" w:rsidP="002406E2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  <w:p w14:paraId="78DE775B" w14:textId="77777777" w:rsidR="002406E2" w:rsidRPr="009630F6" w:rsidRDefault="009630F6" w:rsidP="00072E36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3B30AC">
              <w:rPr>
                <w:rFonts w:cs="Times New Roman"/>
                <w:sz w:val="20"/>
                <w:szCs w:val="20"/>
              </w:rPr>
              <w:t>{{CIDADE}}</w:t>
            </w:r>
            <w:r w:rsidR="00AC69C6">
              <w:rPr>
                <w:rFonts w:cs="Times New Roman"/>
                <w:sz w:val="20"/>
                <w:szCs w:val="20"/>
              </w:rPr>
              <w:t xml:space="preserve"> </w:t>
            </w:r>
            <w:r w:rsidRPr="003B30AC">
              <w:rPr>
                <w:rFonts w:cs="Times New Roman"/>
                <w:sz w:val="20"/>
                <w:szCs w:val="20"/>
              </w:rPr>
              <w:t>/</w:t>
            </w:r>
            <w:r w:rsidR="00AC69C6">
              <w:rPr>
                <w:rFonts w:cs="Times New Roman"/>
                <w:sz w:val="20"/>
                <w:szCs w:val="20"/>
              </w:rPr>
              <w:t xml:space="preserve"> </w:t>
            </w:r>
            <w:r w:rsidRPr="003B30AC">
              <w:rPr>
                <w:rFonts w:cs="Times New Roman"/>
                <w:sz w:val="20"/>
                <w:szCs w:val="20"/>
              </w:rPr>
              <w:t>MG, {{DATA_EXTENSO}}</w:t>
            </w:r>
          </w:p>
        </w:tc>
        <w:tc>
          <w:tcPr>
            <w:tcW w:w="425" w:type="dxa"/>
            <w:gridSpan w:val="4"/>
            <w:shd w:val="clear" w:color="auto" w:fill="auto"/>
          </w:tcPr>
          <w:p w14:paraId="0995C444" w14:textId="77777777" w:rsidR="00D44E37" w:rsidRPr="002518CE" w:rsidRDefault="00D44E37" w:rsidP="002518CE"/>
        </w:tc>
        <w:tc>
          <w:tcPr>
            <w:tcW w:w="44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1970EE3" w14:textId="77777777" w:rsidR="00143122" w:rsidRPr="00C535DF" w:rsidRDefault="00F55A3B" w:rsidP="00F55A3B">
            <w:r>
              <w:t>→</w:t>
            </w:r>
          </w:p>
        </w:tc>
      </w:tr>
      <w:tr w:rsidR="00C535DF" w:rsidRPr="002518CE" w14:paraId="67BAB744" w14:textId="77777777" w:rsidTr="009630F6">
        <w:trPr>
          <w:gridAfter w:val="1"/>
          <w:wAfter w:w="30" w:type="dxa"/>
          <w:cantSplit/>
          <w:trHeight w:val="88"/>
        </w:trPr>
        <w:tc>
          <w:tcPr>
            <w:tcW w:w="5241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87348C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LOCAL E DATA</w:t>
            </w:r>
          </w:p>
        </w:tc>
        <w:tc>
          <w:tcPr>
            <w:tcW w:w="42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F7CB5A" w14:textId="77777777" w:rsidR="00C535DF" w:rsidRPr="002518CE" w:rsidRDefault="00C535DF" w:rsidP="00C535DF"/>
        </w:tc>
        <w:tc>
          <w:tcPr>
            <w:tcW w:w="440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413C7F" w14:textId="77777777" w:rsidR="00C535DF" w:rsidRPr="004E1BA5" w:rsidRDefault="00C535DF" w:rsidP="00F55A3B">
            <w:pPr>
              <w:snapToGrid w:val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C535DF" w:rsidRPr="002406E2" w14:paraId="4DE44B0E" w14:textId="77777777" w:rsidTr="009630F6">
        <w:trPr>
          <w:gridAfter w:val="1"/>
          <w:wAfter w:w="30" w:type="dxa"/>
          <w:cantSplit/>
          <w:trHeight w:val="88"/>
        </w:trPr>
        <w:tc>
          <w:tcPr>
            <w:tcW w:w="10074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59176" w14:textId="77777777" w:rsidR="00C535DF" w:rsidRDefault="00C535DF" w:rsidP="00C535DF">
            <w:pPr>
              <w:pStyle w:val="Ttulo4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2406E2">
              <w:rPr>
                <w:rFonts w:cs="Times New Roman"/>
                <w:color w:val="auto"/>
                <w:sz w:val="20"/>
                <w:szCs w:val="20"/>
              </w:rPr>
              <w:t>TERMO DE RESPONSABILIDADE</w:t>
            </w:r>
          </w:p>
          <w:p w14:paraId="337A029B" w14:textId="77777777" w:rsidR="00C535DF" w:rsidRPr="002406E2" w:rsidRDefault="00C535DF" w:rsidP="00C535DF">
            <w:pPr>
              <w:ind w:firstLine="923"/>
              <w:jc w:val="both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Pelo presente Termo de Responsabilidade, comprometo-me a comunicar ao INSS qualquer evento que possa anular a presente Procuração, no prazo de trinta dias, a contar da data que o mesmo ocorra, principalmente o óbito do segurado/pensionista, mediante apresentação da respectiva certidão.</w:t>
            </w:r>
          </w:p>
          <w:p w14:paraId="6AC2CAA0" w14:textId="77777777" w:rsidR="00C535DF" w:rsidRPr="002406E2" w:rsidRDefault="00C535DF" w:rsidP="00C535DF">
            <w:pPr>
              <w:pStyle w:val="Corpodetexto"/>
              <w:spacing w:after="0"/>
              <w:ind w:firstLine="923"/>
              <w:jc w:val="both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 xml:space="preserve">Estou ciente que o descumprimento do compromisso ora assumido, além de obrigar a devolução de importâncias recebidas indevidamente, quando for o caso, sujeitar-me-á às penalidades previstas nos </w:t>
            </w:r>
            <w:proofErr w:type="spellStart"/>
            <w:r w:rsidRPr="002406E2">
              <w:rPr>
                <w:rFonts w:cs="Times New Roman"/>
                <w:sz w:val="20"/>
                <w:szCs w:val="20"/>
              </w:rPr>
              <w:t>arts</w:t>
            </w:r>
            <w:proofErr w:type="spellEnd"/>
            <w:r w:rsidRPr="002406E2">
              <w:rPr>
                <w:rFonts w:cs="Times New Roman"/>
                <w:sz w:val="20"/>
                <w:szCs w:val="20"/>
              </w:rPr>
              <w:t>. 171 e 299, ambos do Código Penal.</w:t>
            </w:r>
          </w:p>
        </w:tc>
      </w:tr>
      <w:tr w:rsidR="00C535DF" w:rsidRPr="002406E2" w14:paraId="773DB8D2" w14:textId="77777777" w:rsidTr="009630F6">
        <w:trPr>
          <w:cantSplit/>
          <w:trHeight w:val="204"/>
        </w:trPr>
        <w:tc>
          <w:tcPr>
            <w:tcW w:w="10074" w:type="dxa"/>
            <w:gridSpan w:val="25"/>
            <w:tcBorders>
              <w:top w:val="single" w:sz="4" w:space="0" w:color="auto"/>
            </w:tcBorders>
            <w:shd w:val="clear" w:color="auto" w:fill="auto"/>
          </w:tcPr>
          <w:p w14:paraId="4A204209" w14:textId="77777777" w:rsidR="00C535DF" w:rsidRPr="002406E2" w:rsidRDefault="00C535DF" w:rsidP="00C535DF">
            <w:pPr>
              <w:pStyle w:val="Ttulo4"/>
              <w:numPr>
                <w:ilvl w:val="0"/>
                <w:numId w:val="0"/>
              </w:numPr>
              <w:snapToGrid w:val="0"/>
              <w:rPr>
                <w:rFonts w:cs="Times New Roman"/>
                <w:color w:val="auto"/>
                <w:sz w:val="20"/>
                <w:szCs w:val="20"/>
              </w:rPr>
            </w:pPr>
          </w:p>
          <w:p w14:paraId="529226F7" w14:textId="77777777" w:rsidR="00C535DF" w:rsidRPr="002406E2" w:rsidRDefault="00C535DF" w:rsidP="00C535DF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DA773" w14:textId="77777777" w:rsidR="00C535DF" w:rsidRPr="002406E2" w:rsidRDefault="00C535DF" w:rsidP="00C535DF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C535DF" w:rsidRPr="002406E2" w14:paraId="30337719" w14:textId="77777777" w:rsidTr="009630F6">
        <w:trPr>
          <w:gridAfter w:val="1"/>
          <w:wAfter w:w="30" w:type="dxa"/>
          <w:cantSplit/>
          <w:trHeight w:val="204"/>
        </w:trPr>
        <w:tc>
          <w:tcPr>
            <w:tcW w:w="524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5E84C86" w14:textId="77777777" w:rsidR="00C535DF" w:rsidRPr="009630F6" w:rsidRDefault="009630F6" w:rsidP="00072E36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3B30AC">
              <w:rPr>
                <w:rFonts w:cs="Times New Roman"/>
                <w:sz w:val="20"/>
                <w:szCs w:val="20"/>
              </w:rPr>
              <w:t>{{CIDADE}}</w:t>
            </w:r>
            <w:r w:rsidR="00AC69C6">
              <w:rPr>
                <w:rFonts w:cs="Times New Roman"/>
                <w:sz w:val="20"/>
                <w:szCs w:val="20"/>
              </w:rPr>
              <w:t xml:space="preserve"> </w:t>
            </w:r>
            <w:r w:rsidRPr="003B30AC">
              <w:rPr>
                <w:rFonts w:cs="Times New Roman"/>
                <w:sz w:val="20"/>
                <w:szCs w:val="20"/>
              </w:rPr>
              <w:t>/</w:t>
            </w:r>
            <w:r w:rsidR="00AC69C6">
              <w:rPr>
                <w:rFonts w:cs="Times New Roman"/>
                <w:sz w:val="20"/>
                <w:szCs w:val="20"/>
              </w:rPr>
              <w:t xml:space="preserve"> </w:t>
            </w:r>
            <w:r w:rsidRPr="003B30AC">
              <w:rPr>
                <w:rFonts w:cs="Times New Roman"/>
                <w:sz w:val="20"/>
                <w:szCs w:val="20"/>
              </w:rPr>
              <w:t>MG, {{DATA_EXTENSO}}</w:t>
            </w:r>
          </w:p>
        </w:tc>
        <w:tc>
          <w:tcPr>
            <w:tcW w:w="416" w:type="dxa"/>
            <w:gridSpan w:val="3"/>
            <w:shd w:val="clear" w:color="auto" w:fill="auto"/>
          </w:tcPr>
          <w:p w14:paraId="0BCC6A74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7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1C9957" w14:textId="77777777" w:rsidR="00C535DF" w:rsidRPr="002406E2" w:rsidRDefault="00C535DF" w:rsidP="00C535DF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C535DF" w:rsidRPr="002406E2" w14:paraId="01C17A3B" w14:textId="77777777" w:rsidTr="009630F6">
        <w:trPr>
          <w:gridAfter w:val="1"/>
          <w:wAfter w:w="30" w:type="dxa"/>
          <w:cantSplit/>
          <w:trHeight w:val="88"/>
        </w:trPr>
        <w:tc>
          <w:tcPr>
            <w:tcW w:w="5241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CC16A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LOCAL E DATA</w:t>
            </w:r>
          </w:p>
        </w:tc>
        <w:tc>
          <w:tcPr>
            <w:tcW w:w="4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4D65B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0022D" w14:textId="77777777" w:rsidR="00C535DF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ASSINATURA DO PROCURADOR</w:t>
            </w:r>
          </w:p>
          <w:p w14:paraId="2FC05D21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535DF" w:rsidRPr="002406E2" w14:paraId="292ACBF4" w14:textId="77777777" w:rsidTr="009630F6">
        <w:tblPrEx>
          <w:tblCellMar>
            <w:left w:w="70" w:type="dxa"/>
            <w:right w:w="70" w:type="dxa"/>
          </w:tblCellMar>
        </w:tblPrEx>
        <w:trPr>
          <w:gridAfter w:val="1"/>
          <w:wAfter w:w="30" w:type="dxa"/>
          <w:cantSplit/>
        </w:trPr>
        <w:tc>
          <w:tcPr>
            <w:tcW w:w="10074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AE898" w14:textId="77777777" w:rsidR="00C535DF" w:rsidRDefault="00C535DF" w:rsidP="00C535DF">
            <w:pPr>
              <w:pStyle w:val="Ttulo5"/>
              <w:snapToGrid w:val="0"/>
              <w:ind w:left="0" w:right="170" w:firstLine="0"/>
              <w:rPr>
                <w:rFonts w:cs="Times New Roman"/>
                <w:color w:val="auto"/>
                <w:sz w:val="20"/>
                <w:szCs w:val="20"/>
              </w:rPr>
            </w:pPr>
            <w:r w:rsidRPr="002406E2">
              <w:rPr>
                <w:rFonts w:cs="Times New Roman"/>
                <w:color w:val="auto"/>
                <w:sz w:val="20"/>
                <w:szCs w:val="20"/>
              </w:rPr>
              <w:t>CÓDIGO PENAL</w:t>
            </w:r>
          </w:p>
          <w:p w14:paraId="643A1424" w14:textId="77777777" w:rsidR="00C535DF" w:rsidRPr="002406E2" w:rsidRDefault="00C535DF" w:rsidP="00C535DF">
            <w:pPr>
              <w:ind w:left="72" w:right="-70" w:firstLine="851"/>
              <w:jc w:val="both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Art. 171. Obter, para si ou para outrem, vantagem ilícita, em prejuízo alheio, induzindo ou manter alguém em erro, mediante artifício, ardil ou qualquer outro meio fraudulento.</w:t>
            </w:r>
          </w:p>
          <w:p w14:paraId="2323A2D7" w14:textId="77777777" w:rsidR="00C535DF" w:rsidRPr="002406E2" w:rsidRDefault="00C535DF" w:rsidP="00C535DF">
            <w:pPr>
              <w:ind w:left="72" w:right="-70" w:firstLine="851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Art. 299. Omitir, em documento público ou particular, declaração que devia constar, ou nele inserir ou fazer inserir declaração falsa ou diversa da que devia ser escrita, com o fim de prejudicar direito, criar, obrigação ou alterar a verdade sobre fato juridicamente relevante.</w:t>
            </w:r>
          </w:p>
        </w:tc>
      </w:tr>
    </w:tbl>
    <w:p w14:paraId="69DF0BCE" w14:textId="77777777" w:rsidR="00DE1032" w:rsidRPr="002406E2" w:rsidRDefault="00DE1032" w:rsidP="00A8048A">
      <w:pPr>
        <w:jc w:val="center"/>
        <w:rPr>
          <w:rFonts w:cs="Times New Roman"/>
          <w:sz w:val="20"/>
          <w:szCs w:val="20"/>
        </w:rPr>
      </w:pPr>
    </w:p>
    <w:sectPr w:rsidR="00DE1032" w:rsidRPr="002406E2" w:rsidSect="002406E2">
      <w:headerReference w:type="default" r:id="rId7"/>
      <w:pgSz w:w="11906" w:h="16838"/>
      <w:pgMar w:top="993" w:right="567" w:bottom="568" w:left="1418" w:header="720" w:footer="4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F998" w14:textId="77777777" w:rsidR="00FA2411" w:rsidRDefault="00FA2411" w:rsidP="00CD4E28">
      <w:r>
        <w:separator/>
      </w:r>
    </w:p>
  </w:endnote>
  <w:endnote w:type="continuationSeparator" w:id="0">
    <w:p w14:paraId="06AA5182" w14:textId="77777777" w:rsidR="00FA2411" w:rsidRDefault="00FA2411" w:rsidP="00CD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D97B" w14:textId="77777777" w:rsidR="00FA2411" w:rsidRDefault="00FA2411" w:rsidP="00CD4E28">
      <w:r>
        <w:separator/>
      </w:r>
    </w:p>
  </w:footnote>
  <w:footnote w:type="continuationSeparator" w:id="0">
    <w:p w14:paraId="64863452" w14:textId="77777777" w:rsidR="00FA2411" w:rsidRDefault="00FA2411" w:rsidP="00CD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5CF0" w14:textId="77777777" w:rsidR="00CD4E28" w:rsidRDefault="006A21FF" w:rsidP="00CD4E28">
    <w:pPr>
      <w:pStyle w:val="Cabealho"/>
      <w:jc w:val="center"/>
    </w:pPr>
    <w:r w:rsidRPr="00AB709F">
      <w:rPr>
        <w:noProof/>
        <w:lang w:eastAsia="pt-BR"/>
      </w:rPr>
      <w:drawing>
        <wp:inline distT="0" distB="0" distL="0" distR="0" wp14:anchorId="44BF79C0" wp14:editId="00AE9831">
          <wp:extent cx="1419225" cy="8286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8286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9DD2D25" w14:textId="77777777" w:rsidR="006A20C7" w:rsidRDefault="006A20C7" w:rsidP="00CD4E2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E"/>
    <w:rsid w:val="00041F9E"/>
    <w:rsid w:val="00072E36"/>
    <w:rsid w:val="000B2E33"/>
    <w:rsid w:val="000C08B7"/>
    <w:rsid w:val="00121964"/>
    <w:rsid w:val="00143122"/>
    <w:rsid w:val="00180D3D"/>
    <w:rsid w:val="001B0971"/>
    <w:rsid w:val="001B0A45"/>
    <w:rsid w:val="001C607C"/>
    <w:rsid w:val="002406E2"/>
    <w:rsid w:val="00243707"/>
    <w:rsid w:val="00244126"/>
    <w:rsid w:val="002518CE"/>
    <w:rsid w:val="00257D26"/>
    <w:rsid w:val="002B5D54"/>
    <w:rsid w:val="0030021C"/>
    <w:rsid w:val="003633ED"/>
    <w:rsid w:val="003B30AC"/>
    <w:rsid w:val="0048344D"/>
    <w:rsid w:val="004D5179"/>
    <w:rsid w:val="004E1BA5"/>
    <w:rsid w:val="00521433"/>
    <w:rsid w:val="00600EB8"/>
    <w:rsid w:val="00643434"/>
    <w:rsid w:val="00685737"/>
    <w:rsid w:val="006A20C7"/>
    <w:rsid w:val="006A21FF"/>
    <w:rsid w:val="006D0995"/>
    <w:rsid w:val="00734A60"/>
    <w:rsid w:val="007609DB"/>
    <w:rsid w:val="007677D3"/>
    <w:rsid w:val="007715F3"/>
    <w:rsid w:val="00782101"/>
    <w:rsid w:val="0083075A"/>
    <w:rsid w:val="00860F45"/>
    <w:rsid w:val="008A06BD"/>
    <w:rsid w:val="00930520"/>
    <w:rsid w:val="0096009D"/>
    <w:rsid w:val="00960688"/>
    <w:rsid w:val="009630F6"/>
    <w:rsid w:val="009A65CD"/>
    <w:rsid w:val="009C12DB"/>
    <w:rsid w:val="00A8048A"/>
    <w:rsid w:val="00AB4CA3"/>
    <w:rsid w:val="00AC69C6"/>
    <w:rsid w:val="00B02858"/>
    <w:rsid w:val="00B033CF"/>
    <w:rsid w:val="00B44B43"/>
    <w:rsid w:val="00B65D40"/>
    <w:rsid w:val="00B92B0C"/>
    <w:rsid w:val="00BB3EEA"/>
    <w:rsid w:val="00C23647"/>
    <w:rsid w:val="00C535DF"/>
    <w:rsid w:val="00C95E8C"/>
    <w:rsid w:val="00CD4E28"/>
    <w:rsid w:val="00CD77D8"/>
    <w:rsid w:val="00CE45DD"/>
    <w:rsid w:val="00D44E37"/>
    <w:rsid w:val="00D64EC9"/>
    <w:rsid w:val="00DA7C71"/>
    <w:rsid w:val="00DB696D"/>
    <w:rsid w:val="00DC659C"/>
    <w:rsid w:val="00DC7087"/>
    <w:rsid w:val="00DE1032"/>
    <w:rsid w:val="00E04459"/>
    <w:rsid w:val="00E2252D"/>
    <w:rsid w:val="00E24409"/>
    <w:rsid w:val="00E351C4"/>
    <w:rsid w:val="00E357F1"/>
    <w:rsid w:val="00E376B8"/>
    <w:rsid w:val="00E40958"/>
    <w:rsid w:val="00E522CE"/>
    <w:rsid w:val="00E770DA"/>
    <w:rsid w:val="00ED62ED"/>
    <w:rsid w:val="00EF3BF0"/>
    <w:rsid w:val="00F2750E"/>
    <w:rsid w:val="00F55A3B"/>
    <w:rsid w:val="00F72F6F"/>
    <w:rsid w:val="00FA2411"/>
    <w:rsid w:val="00FB3CE7"/>
    <w:rsid w:val="00FB516D"/>
    <w:rsid w:val="00FE2486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F778D30"/>
  <w15:chartTrackingRefBased/>
  <w15:docId w15:val="{1CD2786E-7D41-4B99-BD8D-05AA9CB4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33"/>
    <w:pPr>
      <w:suppressAutoHyphens/>
    </w:pPr>
    <w:rPr>
      <w:rFonts w:cs="Calibri"/>
      <w:sz w:val="24"/>
      <w:szCs w:val="24"/>
      <w:lang w:eastAsia="zh-CN"/>
    </w:rPr>
  </w:style>
  <w:style w:type="paragraph" w:styleId="Ttulo3">
    <w:name w:val="heading 3"/>
    <w:basedOn w:val="Normal"/>
    <w:next w:val="Normal"/>
    <w:qFormat/>
    <w:rsid w:val="000B2E33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qFormat/>
    <w:rsid w:val="000B2E33"/>
    <w:pPr>
      <w:keepNext/>
      <w:widowControl w:val="0"/>
      <w:numPr>
        <w:ilvl w:val="3"/>
        <w:numId w:val="1"/>
      </w:numPr>
      <w:autoSpaceDE w:val="0"/>
      <w:ind w:left="0" w:right="627" w:firstLine="0"/>
      <w:outlineLvl w:val="3"/>
    </w:pPr>
    <w:rPr>
      <w:b/>
      <w:bCs/>
      <w:color w:val="FF0000"/>
    </w:rPr>
  </w:style>
  <w:style w:type="paragraph" w:styleId="Ttulo5">
    <w:name w:val="heading 5"/>
    <w:basedOn w:val="Normal"/>
    <w:next w:val="Normal"/>
    <w:qFormat/>
    <w:rsid w:val="000B2E33"/>
    <w:pPr>
      <w:keepNext/>
      <w:widowControl w:val="0"/>
      <w:numPr>
        <w:ilvl w:val="4"/>
        <w:numId w:val="1"/>
      </w:numPr>
      <w:autoSpaceDE w:val="0"/>
      <w:jc w:val="center"/>
      <w:outlineLvl w:val="4"/>
    </w:pPr>
    <w:rPr>
      <w:b/>
      <w:bCs/>
      <w:color w:val="008000"/>
      <w:sz w:val="22"/>
      <w:szCs w:val="22"/>
    </w:rPr>
  </w:style>
  <w:style w:type="paragraph" w:styleId="Ttulo6">
    <w:name w:val="heading 6"/>
    <w:basedOn w:val="Normal"/>
    <w:next w:val="Normal"/>
    <w:qFormat/>
    <w:rsid w:val="000B2E33"/>
    <w:pPr>
      <w:keepNext/>
      <w:widowControl w:val="0"/>
      <w:numPr>
        <w:ilvl w:val="5"/>
        <w:numId w:val="1"/>
      </w:numPr>
      <w:autoSpaceDE w:val="0"/>
      <w:ind w:left="0" w:firstLine="567"/>
      <w:jc w:val="both"/>
      <w:outlineLvl w:val="5"/>
    </w:pPr>
    <w:rPr>
      <w:b/>
      <w:bCs/>
      <w:color w:val="FF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0B2E33"/>
  </w:style>
  <w:style w:type="character" w:customStyle="1" w:styleId="WW8Num1z1">
    <w:name w:val="WW8Num1z1"/>
    <w:rsid w:val="000B2E33"/>
  </w:style>
  <w:style w:type="character" w:customStyle="1" w:styleId="WW8Num1z2">
    <w:name w:val="WW8Num1z2"/>
    <w:rsid w:val="000B2E33"/>
  </w:style>
  <w:style w:type="character" w:customStyle="1" w:styleId="WW8Num1z3">
    <w:name w:val="WW8Num1z3"/>
    <w:rsid w:val="000B2E33"/>
  </w:style>
  <w:style w:type="character" w:customStyle="1" w:styleId="WW8Num1z4">
    <w:name w:val="WW8Num1z4"/>
    <w:rsid w:val="000B2E33"/>
  </w:style>
  <w:style w:type="character" w:customStyle="1" w:styleId="WW8Num1z5">
    <w:name w:val="WW8Num1z5"/>
    <w:rsid w:val="000B2E33"/>
  </w:style>
  <w:style w:type="character" w:customStyle="1" w:styleId="WW8Num1z6">
    <w:name w:val="WW8Num1z6"/>
    <w:rsid w:val="000B2E33"/>
  </w:style>
  <w:style w:type="character" w:customStyle="1" w:styleId="WW8Num1z7">
    <w:name w:val="WW8Num1z7"/>
    <w:rsid w:val="000B2E33"/>
  </w:style>
  <w:style w:type="character" w:customStyle="1" w:styleId="WW8Num1z8">
    <w:name w:val="WW8Num1z8"/>
    <w:rsid w:val="000B2E33"/>
  </w:style>
  <w:style w:type="character" w:customStyle="1" w:styleId="Fontepargpadro2">
    <w:name w:val="Fonte parág. padrão2"/>
    <w:rsid w:val="000B2E33"/>
  </w:style>
  <w:style w:type="character" w:customStyle="1" w:styleId="Fontepargpadro1">
    <w:name w:val="Fonte parág. padrão1"/>
    <w:rsid w:val="000B2E33"/>
  </w:style>
  <w:style w:type="character" w:customStyle="1" w:styleId="Ttulo3Char">
    <w:name w:val="Título 3 Char"/>
    <w:rsid w:val="000B2E33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Ttulo4Char">
    <w:name w:val="Título 4 Char"/>
    <w:rsid w:val="000B2E33"/>
    <w:rPr>
      <w:rFonts w:ascii="Times New Roman" w:hAnsi="Times New Roman" w:cs="Times New Roman"/>
      <w:b/>
      <w:bCs/>
      <w:color w:val="FF0000"/>
      <w:sz w:val="24"/>
      <w:szCs w:val="24"/>
    </w:rPr>
  </w:style>
  <w:style w:type="character" w:customStyle="1" w:styleId="Ttulo5Char">
    <w:name w:val="Título 5 Char"/>
    <w:rsid w:val="000B2E33"/>
    <w:rPr>
      <w:rFonts w:ascii="Times New Roman" w:hAnsi="Times New Roman" w:cs="Times New Roman"/>
      <w:b/>
      <w:bCs/>
      <w:color w:val="008000"/>
    </w:rPr>
  </w:style>
  <w:style w:type="character" w:customStyle="1" w:styleId="Ttulo6Char">
    <w:name w:val="Título 6 Char"/>
    <w:rsid w:val="000B2E33"/>
    <w:rPr>
      <w:rFonts w:ascii="Times New Roman" w:hAnsi="Times New Roman" w:cs="Times New Roman"/>
      <w:b/>
      <w:bCs/>
      <w:color w:val="FF0000"/>
    </w:rPr>
  </w:style>
  <w:style w:type="character" w:customStyle="1" w:styleId="CorpodetextoChar">
    <w:name w:val="Corpo de texto Char"/>
    <w:rsid w:val="000B2E33"/>
    <w:rPr>
      <w:rFonts w:ascii="Times New Roman" w:hAnsi="Times New Roman" w:cs="Times New Roman"/>
      <w:sz w:val="24"/>
      <w:szCs w:val="24"/>
    </w:rPr>
  </w:style>
  <w:style w:type="paragraph" w:customStyle="1" w:styleId="Ttulo2">
    <w:name w:val="Título2"/>
    <w:basedOn w:val="Normal"/>
    <w:next w:val="Corpodetexto"/>
    <w:rsid w:val="000B2E3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0B2E33"/>
    <w:pPr>
      <w:spacing w:after="120"/>
    </w:pPr>
  </w:style>
  <w:style w:type="paragraph" w:styleId="Lista">
    <w:name w:val="List"/>
    <w:basedOn w:val="Corpodetexto"/>
    <w:rsid w:val="000B2E33"/>
    <w:rPr>
      <w:rFonts w:cs="Tahoma"/>
    </w:rPr>
  </w:style>
  <w:style w:type="paragraph" w:styleId="Legenda">
    <w:name w:val="caption"/>
    <w:basedOn w:val="Normal"/>
    <w:qFormat/>
    <w:rsid w:val="000B2E33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0B2E33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rsid w:val="000B2E3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rsid w:val="000B2E33"/>
    <w:pPr>
      <w:suppressLineNumbers/>
      <w:spacing w:before="120" w:after="120"/>
    </w:pPr>
    <w:rPr>
      <w:rFonts w:cs="Tahoma"/>
      <w:i/>
      <w:iCs/>
    </w:rPr>
  </w:style>
  <w:style w:type="paragraph" w:customStyle="1" w:styleId="Contedodetabela">
    <w:name w:val="Conteúdo de tabela"/>
    <w:basedOn w:val="Normal"/>
    <w:rsid w:val="000B2E33"/>
    <w:pPr>
      <w:suppressLineNumbers/>
    </w:pPr>
  </w:style>
  <w:style w:type="paragraph" w:customStyle="1" w:styleId="Contedodatabela">
    <w:name w:val="Conteúdo da tabela"/>
    <w:basedOn w:val="Normal"/>
    <w:rsid w:val="000B2E33"/>
    <w:pPr>
      <w:suppressLineNumbers/>
    </w:pPr>
  </w:style>
  <w:style w:type="paragraph" w:customStyle="1" w:styleId="Ttulodetabela">
    <w:name w:val="Título de tabela"/>
    <w:basedOn w:val="Contedodetabela"/>
    <w:rsid w:val="000B2E33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D4E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D4E28"/>
    <w:rPr>
      <w:rFonts w:cs="Calibri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CD4E2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D4E28"/>
    <w:rPr>
      <w:rFonts w:cs="Calibri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E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D4E28"/>
    <w:rPr>
      <w:rFonts w:ascii="Tahoma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B6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figeniaCamilo\front\my-app\public\modelos\procuracao_inss\PROCURACAO_INSS_MAR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PROCURACAO_INSS_MARTA</Template>
  <TotalTime>8</TotalTime>
  <Pages>1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henrique</dc:creator>
  <cp:keywords/>
  <cp:lastModifiedBy>tarcisio henrique</cp:lastModifiedBy>
  <cp:revision>6</cp:revision>
  <cp:lastPrinted>2024-03-04T19:54:00Z</cp:lastPrinted>
  <dcterms:created xsi:type="dcterms:W3CDTF">2025-07-15T00:49:00Z</dcterms:created>
  <dcterms:modified xsi:type="dcterms:W3CDTF">2025-07-16T18:40:00Z</dcterms:modified>
</cp:coreProperties>
</file>