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308A6E" w14:textId="77777777" w:rsidR="00A8048A" w:rsidRPr="002406E2" w:rsidRDefault="00A8048A" w:rsidP="00437EAF">
      <w:pPr>
        <w:jc w:val="center"/>
        <w:rPr>
          <w:rFonts w:cs="Times New Roman"/>
          <w:b/>
          <w:sz w:val="20"/>
          <w:szCs w:val="20"/>
        </w:rPr>
      </w:pPr>
      <w:r w:rsidRPr="002406E2">
        <w:rPr>
          <w:rFonts w:cs="Times New Roman"/>
          <w:b/>
          <w:sz w:val="20"/>
          <w:szCs w:val="20"/>
        </w:rPr>
        <w:t>ANEXO IV</w:t>
      </w:r>
    </w:p>
    <w:p w14:paraId="583B9AF1" w14:textId="77777777" w:rsidR="00B02858" w:rsidRPr="002406E2" w:rsidRDefault="00B02858" w:rsidP="00437EAF">
      <w:pPr>
        <w:jc w:val="center"/>
        <w:rPr>
          <w:rFonts w:cs="Times New Roman"/>
          <w:b/>
          <w:sz w:val="20"/>
          <w:szCs w:val="20"/>
        </w:rPr>
      </w:pPr>
      <w:r w:rsidRPr="002406E2">
        <w:rPr>
          <w:rFonts w:cs="Times New Roman"/>
          <w:b/>
          <w:sz w:val="20"/>
          <w:szCs w:val="20"/>
        </w:rPr>
        <w:t xml:space="preserve">INSTRUÇÃO NORMATIVA Nº </w:t>
      </w:r>
      <w:r w:rsidR="006A20C7" w:rsidRPr="002406E2">
        <w:rPr>
          <w:rFonts w:cs="Times New Roman"/>
          <w:b/>
          <w:sz w:val="20"/>
          <w:szCs w:val="20"/>
        </w:rPr>
        <w:t>77</w:t>
      </w:r>
      <w:r w:rsidRPr="002406E2">
        <w:rPr>
          <w:rFonts w:cs="Times New Roman"/>
          <w:b/>
          <w:sz w:val="20"/>
          <w:szCs w:val="20"/>
        </w:rPr>
        <w:t xml:space="preserve"> /PRES/INSS, DE </w:t>
      </w:r>
      <w:r w:rsidR="006A20C7" w:rsidRPr="002406E2">
        <w:rPr>
          <w:rFonts w:cs="Times New Roman"/>
          <w:b/>
          <w:sz w:val="20"/>
          <w:szCs w:val="20"/>
        </w:rPr>
        <w:t>21</w:t>
      </w:r>
      <w:r w:rsidRPr="002406E2">
        <w:rPr>
          <w:rFonts w:cs="Times New Roman"/>
          <w:b/>
          <w:sz w:val="20"/>
          <w:szCs w:val="20"/>
        </w:rPr>
        <w:t xml:space="preserve"> DE JANEIRO DE 2015</w:t>
      </w:r>
    </w:p>
    <w:tbl>
      <w:tblPr>
        <w:tblW w:w="10104" w:type="dxa"/>
        <w:tblInd w:w="-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"/>
        <w:gridCol w:w="527"/>
        <w:gridCol w:w="454"/>
        <w:gridCol w:w="25"/>
        <w:gridCol w:w="1250"/>
        <w:gridCol w:w="163"/>
        <w:gridCol w:w="668"/>
        <w:gridCol w:w="163"/>
        <w:gridCol w:w="281"/>
        <w:gridCol w:w="20"/>
        <w:gridCol w:w="414"/>
        <w:gridCol w:w="838"/>
        <w:gridCol w:w="7"/>
        <w:gridCol w:w="8"/>
        <w:gridCol w:w="109"/>
        <w:gridCol w:w="163"/>
        <w:gridCol w:w="144"/>
        <w:gridCol w:w="9"/>
        <w:gridCol w:w="1002"/>
        <w:gridCol w:w="34"/>
        <w:gridCol w:w="3223"/>
        <w:gridCol w:w="14"/>
        <w:gridCol w:w="11"/>
        <w:gridCol w:w="14"/>
        <w:gridCol w:w="108"/>
        <w:gridCol w:w="36"/>
      </w:tblGrid>
      <w:tr w:rsidR="00A8048A" w:rsidRPr="002406E2" w14:paraId="52DF3F1F" w14:textId="77777777" w:rsidTr="00A86A09">
        <w:trPr>
          <w:gridAfter w:val="3"/>
          <w:wAfter w:w="158" w:type="dxa"/>
        </w:trPr>
        <w:tc>
          <w:tcPr>
            <w:tcW w:w="9921" w:type="dxa"/>
            <w:gridSpan w:val="21"/>
            <w:shd w:val="clear" w:color="auto" w:fill="auto"/>
          </w:tcPr>
          <w:p w14:paraId="01B3E87F" w14:textId="77777777" w:rsidR="00A8048A" w:rsidRPr="002406E2" w:rsidRDefault="00A8048A" w:rsidP="00437EAF">
            <w:pPr>
              <w:pStyle w:val="Ttulo6"/>
              <w:snapToGrid w:val="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color w:val="auto"/>
                <w:sz w:val="20"/>
                <w:szCs w:val="20"/>
              </w:rPr>
              <w:t>PROCURAÇÃO</w:t>
            </w:r>
          </w:p>
          <w:p w14:paraId="6DEAF48D" w14:textId="77777777" w:rsidR="00A8048A" w:rsidRPr="002406E2" w:rsidRDefault="00A8048A" w:rsidP="00437EA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" w:type="dxa"/>
            <w:gridSpan w:val="2"/>
            <w:shd w:val="clear" w:color="auto" w:fill="auto"/>
          </w:tcPr>
          <w:p w14:paraId="69B4A9B4" w14:textId="77777777" w:rsidR="00A8048A" w:rsidRPr="002406E2" w:rsidRDefault="00A8048A" w:rsidP="00437EA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406E2" w:rsidRPr="002406E2" w14:paraId="26DE59D1" w14:textId="77777777" w:rsidTr="000E31A2">
        <w:trPr>
          <w:gridAfter w:val="3"/>
          <w:wAfter w:w="158" w:type="dxa"/>
          <w:trHeight w:val="163"/>
        </w:trPr>
        <w:tc>
          <w:tcPr>
            <w:tcW w:w="5231" w:type="dxa"/>
            <w:gridSpan w:val="1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857535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E5023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ESPÉCIE/NB:</w:t>
            </w:r>
          </w:p>
        </w:tc>
        <w:tc>
          <w:tcPr>
            <w:tcW w:w="2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4853F69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2406E2" w:rsidRPr="002406E2" w14:paraId="56C47EEE" w14:textId="77777777" w:rsidTr="000E31A2">
        <w:trPr>
          <w:gridAfter w:val="3"/>
          <w:wAfter w:w="158" w:type="dxa"/>
          <w:trHeight w:val="350"/>
        </w:trPr>
        <w:tc>
          <w:tcPr>
            <w:tcW w:w="9921" w:type="dxa"/>
            <w:gridSpan w:val="2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286305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  <w:p w14:paraId="176B8438" w14:textId="46C16CB6" w:rsidR="002406E2" w:rsidRPr="00E40958" w:rsidRDefault="00ED3643" w:rsidP="00121964">
            <w:pPr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  {{NOME}}</w:t>
            </w:r>
          </w:p>
        </w:tc>
        <w:tc>
          <w:tcPr>
            <w:tcW w:w="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C242D" w14:textId="77777777" w:rsidR="002406E2" w:rsidRPr="002406E2" w:rsidRDefault="002406E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120CDE12" w14:textId="77777777" w:rsidTr="000E31A2">
        <w:trPr>
          <w:gridAfter w:val="3"/>
          <w:wAfter w:w="158" w:type="dxa"/>
          <w:trHeight w:val="273"/>
        </w:trPr>
        <w:tc>
          <w:tcPr>
            <w:tcW w:w="9921" w:type="dxa"/>
            <w:gridSpan w:val="21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464D39" w14:textId="77777777" w:rsidR="00A8048A" w:rsidRPr="002406E2" w:rsidRDefault="00B94C2D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16"/>
                <w:szCs w:val="20"/>
              </w:rPr>
              <w:t xml:space="preserve">                 </w:t>
            </w:r>
            <w:r w:rsidR="00A8048A" w:rsidRPr="00B94C2D">
              <w:rPr>
                <w:rFonts w:cs="Times New Roman"/>
                <w:sz w:val="16"/>
                <w:szCs w:val="20"/>
              </w:rPr>
              <w:t>NOME COMPLETO DO SEGURADO/PENSIONISTA</w:t>
            </w:r>
          </w:p>
        </w:tc>
        <w:tc>
          <w:tcPr>
            <w:tcW w:w="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30D5899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32197AD1" w14:textId="77777777" w:rsidTr="00A86A09">
        <w:trPr>
          <w:gridAfter w:val="2"/>
          <w:wAfter w:w="144" w:type="dxa"/>
          <w:trHeight w:val="204"/>
        </w:trPr>
        <w:tc>
          <w:tcPr>
            <w:tcW w:w="350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12B00F04" w14:textId="00C66CCB" w:rsidR="00A8048A" w:rsidRPr="00E40958" w:rsidRDefault="007834F8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="00437EAF" w:rsidRPr="00E40958">
              <w:rPr>
                <w:rFonts w:cs="Times New Roman"/>
                <w:b/>
                <w:bCs/>
              </w:rPr>
              <w:t>rasileir</w:t>
            </w:r>
            <w:r w:rsidR="00437EAF">
              <w:rPr>
                <w:rFonts w:cs="Times New Roman"/>
                <w:b/>
                <w:bCs/>
              </w:rPr>
              <w:t>a(a)</w:t>
            </w:r>
          </w:p>
        </w:tc>
        <w:tc>
          <w:tcPr>
            <w:tcW w:w="163" w:type="dxa"/>
            <w:shd w:val="clear" w:color="auto" w:fill="auto"/>
          </w:tcPr>
          <w:p w14:paraId="073CC1F5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92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40E97BA4" w14:textId="77777777" w:rsidR="00A8048A" w:rsidRPr="00A86A09" w:rsidRDefault="00A86A09" w:rsidP="00121964">
            <w:pPr>
              <w:snapToGrid w:val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86A09">
              <w:rPr>
                <w:rFonts w:cs="Times New Roman"/>
                <w:b/>
                <w:bCs/>
              </w:rPr>
              <w:t>{{ESTADO_CIVIL}}</w:t>
            </w:r>
          </w:p>
        </w:tc>
        <w:tc>
          <w:tcPr>
            <w:tcW w:w="34" w:type="dxa"/>
            <w:shd w:val="clear" w:color="auto" w:fill="auto"/>
          </w:tcPr>
          <w:p w14:paraId="58391FCA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8560BA" w14:textId="77777777" w:rsidR="00A8048A" w:rsidRPr="00E40958" w:rsidRDefault="00A86A09" w:rsidP="00A86A09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A86A09">
              <w:rPr>
                <w:rFonts w:cs="Times New Roman"/>
                <w:b/>
                <w:bCs/>
              </w:rPr>
              <w:t>{{RG}}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71DC78F6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7DACE927" w14:textId="77777777" w:rsidTr="00A86A09">
        <w:trPr>
          <w:gridAfter w:val="2"/>
          <w:wAfter w:w="144" w:type="dxa"/>
          <w:trHeight w:val="68"/>
        </w:trPr>
        <w:tc>
          <w:tcPr>
            <w:tcW w:w="3508" w:type="dxa"/>
            <w:gridSpan w:val="7"/>
            <w:shd w:val="clear" w:color="auto" w:fill="auto"/>
          </w:tcPr>
          <w:p w14:paraId="16896ABC" w14:textId="77777777" w:rsidR="00A8048A" w:rsidRPr="00B94C2D" w:rsidRDefault="00A86A09" w:rsidP="00437EAF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NACIONALIDADE</w:t>
            </w:r>
          </w:p>
        </w:tc>
        <w:tc>
          <w:tcPr>
            <w:tcW w:w="163" w:type="dxa"/>
            <w:shd w:val="clear" w:color="auto" w:fill="auto"/>
          </w:tcPr>
          <w:p w14:paraId="30D07ABA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92" w:type="dxa"/>
            <w:gridSpan w:val="11"/>
            <w:shd w:val="clear" w:color="auto" w:fill="auto"/>
          </w:tcPr>
          <w:p w14:paraId="4900EF89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ESTADO CIVIL</w:t>
            </w:r>
          </w:p>
        </w:tc>
        <w:tc>
          <w:tcPr>
            <w:tcW w:w="34" w:type="dxa"/>
            <w:shd w:val="clear" w:color="auto" w:fill="auto"/>
          </w:tcPr>
          <w:p w14:paraId="43F23CED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shd w:val="clear" w:color="auto" w:fill="auto"/>
          </w:tcPr>
          <w:p w14:paraId="3F1827FD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IDENTIDADE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1CC2F139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67340754" w14:textId="77777777" w:rsidTr="00A86A09">
        <w:trPr>
          <w:gridAfter w:val="3"/>
          <w:wAfter w:w="158" w:type="dxa"/>
          <w:cantSplit/>
          <w:trHeight w:val="204"/>
        </w:trPr>
        <w:tc>
          <w:tcPr>
            <w:tcW w:w="267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D796803" w14:textId="77777777" w:rsidR="00A8048A" w:rsidRPr="00E40958" w:rsidRDefault="00A86A09" w:rsidP="00A86A09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A86A09">
              <w:rPr>
                <w:rFonts w:cs="Times New Roman"/>
                <w:b/>
                <w:bCs/>
              </w:rPr>
              <w:t>{{CPF}}</w:t>
            </w:r>
          </w:p>
        </w:tc>
        <w:tc>
          <w:tcPr>
            <w:tcW w:w="163" w:type="dxa"/>
            <w:shd w:val="clear" w:color="auto" w:fill="auto"/>
          </w:tcPr>
          <w:p w14:paraId="65983C30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08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C49FC72" w14:textId="77777777" w:rsidR="00A8048A" w:rsidRPr="00A86A09" w:rsidRDefault="00A86A09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A86A09">
              <w:rPr>
                <w:rFonts w:cs="Times New Roman"/>
                <w:b/>
                <w:bCs/>
              </w:rPr>
              <w:t>{{PROFISSAO}}</w:t>
            </w:r>
          </w:p>
        </w:tc>
        <w:tc>
          <w:tcPr>
            <w:tcW w:w="163" w:type="dxa"/>
            <w:shd w:val="clear" w:color="auto" w:fill="auto"/>
          </w:tcPr>
          <w:p w14:paraId="5D665051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shd w:val="clear" w:color="auto" w:fill="auto"/>
            <w:vAlign w:val="bottom"/>
          </w:tcPr>
          <w:p w14:paraId="39242864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Residente na</w:t>
            </w:r>
          </w:p>
        </w:tc>
        <w:tc>
          <w:tcPr>
            <w:tcW w:w="325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B2E4C8F" w14:textId="77777777" w:rsidR="00A8048A" w:rsidRPr="00E40958" w:rsidRDefault="00A86A09" w:rsidP="00A86A09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A86A09">
              <w:rPr>
                <w:rFonts w:cs="Times New Roman"/>
                <w:b/>
                <w:bCs/>
              </w:rPr>
              <w:t>{{RUA}}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7A3BE7AE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668F60F3" w14:textId="77777777" w:rsidTr="000E31A2">
        <w:trPr>
          <w:gridAfter w:val="3"/>
          <w:wAfter w:w="158" w:type="dxa"/>
          <w:cantSplit/>
          <w:trHeight w:val="373"/>
        </w:trPr>
        <w:tc>
          <w:tcPr>
            <w:tcW w:w="2677" w:type="dxa"/>
            <w:gridSpan w:val="5"/>
            <w:shd w:val="clear" w:color="auto" w:fill="auto"/>
          </w:tcPr>
          <w:p w14:paraId="520A0AF0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CPF</w:t>
            </w:r>
          </w:p>
        </w:tc>
        <w:tc>
          <w:tcPr>
            <w:tcW w:w="163" w:type="dxa"/>
            <w:shd w:val="clear" w:color="auto" w:fill="auto"/>
          </w:tcPr>
          <w:p w14:paraId="665288D4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08" w:type="dxa"/>
            <w:gridSpan w:val="9"/>
            <w:shd w:val="clear" w:color="auto" w:fill="auto"/>
          </w:tcPr>
          <w:p w14:paraId="07581F96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PROFISSÃO</w:t>
            </w:r>
          </w:p>
        </w:tc>
        <w:tc>
          <w:tcPr>
            <w:tcW w:w="163" w:type="dxa"/>
            <w:shd w:val="clear" w:color="auto" w:fill="auto"/>
          </w:tcPr>
          <w:p w14:paraId="5AC0668D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52" w:type="dxa"/>
            <w:gridSpan w:val="3"/>
            <w:shd w:val="clear" w:color="auto" w:fill="auto"/>
          </w:tcPr>
          <w:p w14:paraId="222B1DBE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58" w:type="dxa"/>
            <w:gridSpan w:val="2"/>
            <w:shd w:val="clear" w:color="auto" w:fill="auto"/>
          </w:tcPr>
          <w:p w14:paraId="6B20D8CA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RUA/AVENIDA/PRAÇA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6629A442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0FD7B7C3" w14:textId="77777777" w:rsidTr="00A86A09">
        <w:trPr>
          <w:gridAfter w:val="2"/>
          <w:wAfter w:w="141" w:type="dxa"/>
          <w:cantSplit/>
          <w:trHeight w:val="204"/>
        </w:trPr>
        <w:tc>
          <w:tcPr>
            <w:tcW w:w="14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587367A" w14:textId="77777777" w:rsidR="00A8048A" w:rsidRPr="00A86A09" w:rsidRDefault="00A86A09" w:rsidP="00121964">
            <w:pPr>
              <w:snapToGrid w:val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86A09">
              <w:rPr>
                <w:rFonts w:cs="Times New Roman"/>
                <w:b/>
                <w:bCs/>
                <w:sz w:val="22"/>
                <w:szCs w:val="22"/>
              </w:rPr>
              <w:t>{{NUMERO}}</w:t>
            </w:r>
          </w:p>
        </w:tc>
        <w:tc>
          <w:tcPr>
            <w:tcW w:w="25" w:type="dxa"/>
            <w:shd w:val="clear" w:color="auto" w:fill="auto"/>
          </w:tcPr>
          <w:p w14:paraId="4F41A4E3" w14:textId="77777777" w:rsidR="00A8048A" w:rsidRPr="00A86A09" w:rsidRDefault="00A8048A" w:rsidP="00121964">
            <w:pPr>
              <w:snapToGrid w:val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52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45F65A5" w14:textId="77777777" w:rsidR="00A8048A" w:rsidRPr="00A86A09" w:rsidRDefault="00A86A09" w:rsidP="00121964">
            <w:pPr>
              <w:snapToGrid w:val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A86A09">
              <w:rPr>
                <w:rFonts w:cs="Times New Roman"/>
                <w:b/>
                <w:bCs/>
                <w:sz w:val="22"/>
                <w:szCs w:val="22"/>
              </w:rPr>
              <w:t>{{COMPLEMENTO}}</w:t>
            </w:r>
          </w:p>
        </w:tc>
        <w:tc>
          <w:tcPr>
            <w:tcW w:w="20" w:type="dxa"/>
            <w:shd w:val="clear" w:color="auto" w:fill="auto"/>
          </w:tcPr>
          <w:p w14:paraId="7ACB21DC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4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5DDEFA98" w14:textId="77777777" w:rsidR="00A8048A" w:rsidRPr="00A86A09" w:rsidRDefault="00A86A09" w:rsidP="00121964">
            <w:pPr>
              <w:snapToGrid w:val="0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A86A09">
              <w:rPr>
                <w:rFonts w:cs="Times New Roman"/>
                <w:b/>
                <w:bCs/>
              </w:rPr>
              <w:t>{{BAIRRO}}</w:t>
            </w:r>
          </w:p>
        </w:tc>
        <w:tc>
          <w:tcPr>
            <w:tcW w:w="34" w:type="dxa"/>
            <w:shd w:val="clear" w:color="auto" w:fill="auto"/>
          </w:tcPr>
          <w:p w14:paraId="4E4074DB" w14:textId="77777777" w:rsidR="00A8048A" w:rsidRPr="00A86A09" w:rsidRDefault="00A8048A" w:rsidP="00A86A09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9CFD505" w14:textId="1041599D" w:rsidR="00A8048A" w:rsidRPr="00FE7B5F" w:rsidRDefault="00A86A09" w:rsidP="00A86A09">
            <w:pPr>
              <w:snapToGrid w:val="0"/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FE7B5F">
              <w:rPr>
                <w:rFonts w:cs="Times New Roman"/>
                <w:b/>
                <w:bCs/>
                <w:sz w:val="18"/>
                <w:szCs w:val="18"/>
              </w:rPr>
              <w:t>{{CIDADE}},</w:t>
            </w:r>
            <w:r w:rsidR="00FE7B5F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  <w:r w:rsidRPr="00FE7B5F">
              <w:rPr>
                <w:rFonts w:cs="Times New Roman"/>
                <w:b/>
                <w:bCs/>
                <w:sz w:val="18"/>
                <w:szCs w:val="18"/>
              </w:rPr>
              <w:t>{{CEP}}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552BE407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06CEAC2B" w14:textId="77777777" w:rsidTr="000E31A2">
        <w:trPr>
          <w:gridAfter w:val="2"/>
          <w:wAfter w:w="141" w:type="dxa"/>
          <w:cantSplit/>
          <w:trHeight w:val="269"/>
        </w:trPr>
        <w:tc>
          <w:tcPr>
            <w:tcW w:w="1402" w:type="dxa"/>
            <w:gridSpan w:val="3"/>
            <w:shd w:val="clear" w:color="auto" w:fill="auto"/>
          </w:tcPr>
          <w:p w14:paraId="61B177CC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Nº</w:t>
            </w:r>
          </w:p>
        </w:tc>
        <w:tc>
          <w:tcPr>
            <w:tcW w:w="25" w:type="dxa"/>
            <w:shd w:val="clear" w:color="auto" w:fill="auto"/>
          </w:tcPr>
          <w:p w14:paraId="704DC3A5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25" w:type="dxa"/>
            <w:gridSpan w:val="5"/>
            <w:shd w:val="clear" w:color="auto" w:fill="auto"/>
          </w:tcPr>
          <w:p w14:paraId="7257786A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COMPLEMENTO</w:t>
            </w:r>
          </w:p>
        </w:tc>
        <w:tc>
          <w:tcPr>
            <w:tcW w:w="20" w:type="dxa"/>
            <w:shd w:val="clear" w:color="auto" w:fill="auto"/>
          </w:tcPr>
          <w:p w14:paraId="20B374DE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4" w:type="dxa"/>
            <w:gridSpan w:val="9"/>
            <w:shd w:val="clear" w:color="auto" w:fill="auto"/>
          </w:tcPr>
          <w:p w14:paraId="1F9733F4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BAIRRO</w:t>
            </w:r>
          </w:p>
        </w:tc>
        <w:tc>
          <w:tcPr>
            <w:tcW w:w="34" w:type="dxa"/>
            <w:shd w:val="clear" w:color="auto" w:fill="auto"/>
          </w:tcPr>
          <w:p w14:paraId="06B0E02D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38" w:type="dxa"/>
            <w:gridSpan w:val="2"/>
            <w:shd w:val="clear" w:color="auto" w:fill="auto"/>
          </w:tcPr>
          <w:p w14:paraId="4A94CB3B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CIDADE/ESTADO/CEP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494568B4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3653E842" w14:textId="77777777" w:rsidTr="00A86A09">
        <w:trPr>
          <w:gridAfter w:val="3"/>
          <w:wAfter w:w="158" w:type="dxa"/>
          <w:cantSplit/>
          <w:trHeight w:val="204"/>
        </w:trPr>
        <w:tc>
          <w:tcPr>
            <w:tcW w:w="5224" w:type="dxa"/>
            <w:gridSpan w:val="12"/>
            <w:shd w:val="clear" w:color="auto" w:fill="auto"/>
            <w:vAlign w:val="bottom"/>
          </w:tcPr>
          <w:p w14:paraId="41AF9AE1" w14:textId="77777777" w:rsidR="00A8048A" w:rsidRPr="002406E2" w:rsidRDefault="00547B9F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              </w:t>
            </w:r>
            <w:r w:rsidR="00A8048A" w:rsidRPr="002406E2">
              <w:rPr>
                <w:rFonts w:cs="Times New Roman"/>
                <w:sz w:val="20"/>
                <w:szCs w:val="20"/>
              </w:rPr>
              <w:t xml:space="preserve">nomeia e constitui seu bastante procurador o(a) </w:t>
            </w:r>
            <w:proofErr w:type="spellStart"/>
            <w:r w:rsidR="00A8048A" w:rsidRPr="002406E2">
              <w:rPr>
                <w:rFonts w:cs="Times New Roman"/>
                <w:sz w:val="20"/>
                <w:szCs w:val="20"/>
              </w:rPr>
              <w:t>Sr</w:t>
            </w:r>
            <w:proofErr w:type="spellEnd"/>
            <w:r w:rsidR="00A8048A" w:rsidRPr="002406E2">
              <w:rPr>
                <w:rFonts w:cs="Times New Roman"/>
                <w:sz w:val="20"/>
                <w:szCs w:val="20"/>
              </w:rPr>
              <w:t>(a).</w:t>
            </w:r>
          </w:p>
        </w:tc>
        <w:tc>
          <w:tcPr>
            <w:tcW w:w="4697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08D5787E" w14:textId="77777777" w:rsidR="00A8048A" w:rsidRPr="00E40958" w:rsidRDefault="00E40958" w:rsidP="00121964">
            <w:pPr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    </w:t>
            </w:r>
            <w:r w:rsidRPr="00E40958">
              <w:rPr>
                <w:rFonts w:cs="Times New Roman"/>
                <w:b/>
                <w:bCs/>
              </w:rPr>
              <w:t>EFIGÊNIA CAMILO DA SILVA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007C2995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0F8F541D" w14:textId="77777777" w:rsidTr="000E31A2">
        <w:trPr>
          <w:gridAfter w:val="3"/>
          <w:wAfter w:w="158" w:type="dxa"/>
          <w:cantSplit/>
          <w:trHeight w:val="291"/>
        </w:trPr>
        <w:tc>
          <w:tcPr>
            <w:tcW w:w="5224" w:type="dxa"/>
            <w:gridSpan w:val="12"/>
            <w:shd w:val="clear" w:color="auto" w:fill="auto"/>
          </w:tcPr>
          <w:p w14:paraId="4C020F7B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697" w:type="dxa"/>
            <w:gridSpan w:val="9"/>
            <w:shd w:val="clear" w:color="auto" w:fill="auto"/>
          </w:tcPr>
          <w:p w14:paraId="0618CF62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NOME COMPLETO DO PROCURADOR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00D89316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68A33D3A" w14:textId="77777777" w:rsidTr="00A86A09">
        <w:trPr>
          <w:gridAfter w:val="2"/>
          <w:wAfter w:w="144" w:type="dxa"/>
          <w:trHeight w:val="204"/>
        </w:trPr>
        <w:tc>
          <w:tcPr>
            <w:tcW w:w="350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89A9AF5" w14:textId="3AC95515" w:rsidR="00A8048A" w:rsidRPr="00E40958" w:rsidRDefault="00083063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="00E40958" w:rsidRPr="00E40958">
              <w:rPr>
                <w:rFonts w:cs="Times New Roman"/>
                <w:b/>
                <w:bCs/>
              </w:rPr>
              <w:t>rasileira</w:t>
            </w:r>
          </w:p>
        </w:tc>
        <w:tc>
          <w:tcPr>
            <w:tcW w:w="163" w:type="dxa"/>
            <w:shd w:val="clear" w:color="auto" w:fill="auto"/>
          </w:tcPr>
          <w:p w14:paraId="2E374D62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992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1AA0766B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Viúva</w:t>
            </w:r>
          </w:p>
        </w:tc>
        <w:tc>
          <w:tcPr>
            <w:tcW w:w="34" w:type="dxa"/>
            <w:shd w:val="clear" w:color="auto" w:fill="auto"/>
          </w:tcPr>
          <w:p w14:paraId="18EB9F7B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2520126" w14:textId="77777777" w:rsidR="00A8048A" w:rsidRPr="00FE2E45" w:rsidRDefault="00FE2E45" w:rsidP="00121964">
            <w:pPr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FE2E45">
              <w:rPr>
                <w:rFonts w:cs="Times New Roman"/>
                <w:b/>
                <w:bCs/>
              </w:rPr>
              <w:t>OAB/MG 66.533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3F02C743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3767C557" w14:textId="77777777" w:rsidTr="000E31A2">
        <w:trPr>
          <w:gridAfter w:val="2"/>
          <w:wAfter w:w="144" w:type="dxa"/>
          <w:trHeight w:val="285"/>
        </w:trPr>
        <w:tc>
          <w:tcPr>
            <w:tcW w:w="3508" w:type="dxa"/>
            <w:gridSpan w:val="7"/>
            <w:shd w:val="clear" w:color="auto" w:fill="auto"/>
          </w:tcPr>
          <w:p w14:paraId="5970C12C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NACIONALIDADE</w:t>
            </w:r>
          </w:p>
        </w:tc>
        <w:tc>
          <w:tcPr>
            <w:tcW w:w="163" w:type="dxa"/>
            <w:shd w:val="clear" w:color="auto" w:fill="auto"/>
          </w:tcPr>
          <w:p w14:paraId="55AF8C6D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992" w:type="dxa"/>
            <w:gridSpan w:val="11"/>
            <w:shd w:val="clear" w:color="auto" w:fill="auto"/>
          </w:tcPr>
          <w:p w14:paraId="4AAB0A76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ESTADO CIVIL</w:t>
            </w:r>
          </w:p>
        </w:tc>
        <w:tc>
          <w:tcPr>
            <w:tcW w:w="34" w:type="dxa"/>
            <w:shd w:val="clear" w:color="auto" w:fill="auto"/>
          </w:tcPr>
          <w:p w14:paraId="1EBD3B0B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38" w:type="dxa"/>
            <w:gridSpan w:val="2"/>
            <w:shd w:val="clear" w:color="auto" w:fill="auto"/>
          </w:tcPr>
          <w:p w14:paraId="5C8ED73B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IDENTIDADE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6EE3E226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22FEF744" w14:textId="77777777" w:rsidTr="00A86A09">
        <w:trPr>
          <w:gridAfter w:val="3"/>
          <w:wAfter w:w="158" w:type="dxa"/>
          <w:cantSplit/>
          <w:trHeight w:val="204"/>
        </w:trPr>
        <w:tc>
          <w:tcPr>
            <w:tcW w:w="2677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0A660F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241.348.366-87</w:t>
            </w:r>
          </w:p>
        </w:tc>
        <w:tc>
          <w:tcPr>
            <w:tcW w:w="163" w:type="dxa"/>
            <w:shd w:val="clear" w:color="auto" w:fill="auto"/>
          </w:tcPr>
          <w:p w14:paraId="60FA23EA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08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7740B95F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Advogada</w:t>
            </w:r>
          </w:p>
        </w:tc>
        <w:tc>
          <w:tcPr>
            <w:tcW w:w="163" w:type="dxa"/>
            <w:shd w:val="clear" w:color="auto" w:fill="auto"/>
          </w:tcPr>
          <w:p w14:paraId="09146AE6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shd w:val="clear" w:color="auto" w:fill="auto"/>
            <w:vAlign w:val="bottom"/>
          </w:tcPr>
          <w:p w14:paraId="6F55B6EB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Residente na</w:t>
            </w:r>
          </w:p>
        </w:tc>
        <w:tc>
          <w:tcPr>
            <w:tcW w:w="325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6574C82" w14:textId="77777777" w:rsidR="00A8048A" w:rsidRPr="00FE2E45" w:rsidRDefault="00FE2E45" w:rsidP="00121964">
            <w:pPr>
              <w:snapToGrid w:val="0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Rua Ma</w:t>
            </w:r>
            <w:r>
              <w:rPr>
                <w:rFonts w:cs="Times New Roman"/>
                <w:b/>
                <w:bCs/>
              </w:rPr>
              <w:t xml:space="preserve">rechal </w:t>
            </w:r>
            <w:r w:rsidRPr="00FE2E45">
              <w:rPr>
                <w:rFonts w:cs="Times New Roman"/>
                <w:b/>
                <w:bCs/>
              </w:rPr>
              <w:t xml:space="preserve">Floriano 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1E1EE9E0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36497EC9" w14:textId="77777777" w:rsidTr="000E31A2">
        <w:trPr>
          <w:gridAfter w:val="3"/>
          <w:wAfter w:w="158" w:type="dxa"/>
          <w:cantSplit/>
          <w:trHeight w:val="279"/>
        </w:trPr>
        <w:tc>
          <w:tcPr>
            <w:tcW w:w="2677" w:type="dxa"/>
            <w:gridSpan w:val="5"/>
            <w:shd w:val="clear" w:color="auto" w:fill="auto"/>
          </w:tcPr>
          <w:p w14:paraId="2A60AAB8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CPF</w:t>
            </w:r>
          </w:p>
        </w:tc>
        <w:tc>
          <w:tcPr>
            <w:tcW w:w="163" w:type="dxa"/>
            <w:shd w:val="clear" w:color="auto" w:fill="auto"/>
          </w:tcPr>
          <w:p w14:paraId="59822577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08" w:type="dxa"/>
            <w:gridSpan w:val="9"/>
            <w:shd w:val="clear" w:color="auto" w:fill="auto"/>
          </w:tcPr>
          <w:p w14:paraId="70E43127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PROFISSÃO</w:t>
            </w:r>
          </w:p>
        </w:tc>
        <w:tc>
          <w:tcPr>
            <w:tcW w:w="163" w:type="dxa"/>
            <w:shd w:val="clear" w:color="auto" w:fill="auto"/>
          </w:tcPr>
          <w:p w14:paraId="7D3E86B9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152" w:type="dxa"/>
            <w:gridSpan w:val="3"/>
            <w:shd w:val="clear" w:color="auto" w:fill="auto"/>
          </w:tcPr>
          <w:p w14:paraId="62C3543A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58" w:type="dxa"/>
            <w:gridSpan w:val="2"/>
            <w:shd w:val="clear" w:color="auto" w:fill="auto"/>
          </w:tcPr>
          <w:p w14:paraId="7A8319FF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RUA/AV./PRAÇA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12893F2E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696A5D65" w14:textId="77777777" w:rsidTr="00A86A09">
        <w:trPr>
          <w:gridAfter w:val="2"/>
          <w:wAfter w:w="141" w:type="dxa"/>
          <w:cantSplit/>
          <w:trHeight w:val="204"/>
        </w:trPr>
        <w:tc>
          <w:tcPr>
            <w:tcW w:w="140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91ABE7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FE2E45">
              <w:rPr>
                <w:rFonts w:cs="Times New Roman"/>
                <w:b/>
                <w:bCs/>
              </w:rPr>
              <w:t>654</w:t>
            </w:r>
          </w:p>
        </w:tc>
        <w:tc>
          <w:tcPr>
            <w:tcW w:w="25" w:type="dxa"/>
            <w:shd w:val="clear" w:color="auto" w:fill="auto"/>
          </w:tcPr>
          <w:p w14:paraId="3B7C9050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2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34B92D45" w14:textId="77777777" w:rsidR="00A8048A" w:rsidRPr="00FE2E45" w:rsidRDefault="00FE2E45" w:rsidP="00121964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 w:rsidRPr="00A86A09">
              <w:rPr>
                <w:rFonts w:cs="Times New Roman"/>
                <w:b/>
                <w:bCs/>
              </w:rPr>
              <w:t>Sala 305</w:t>
            </w:r>
          </w:p>
        </w:tc>
        <w:tc>
          <w:tcPr>
            <w:tcW w:w="20" w:type="dxa"/>
            <w:shd w:val="clear" w:color="auto" w:fill="auto"/>
          </w:tcPr>
          <w:p w14:paraId="3F0A9299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94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3A6CBF4" w14:textId="77777777" w:rsidR="00A8048A" w:rsidRPr="00FE2E45" w:rsidRDefault="00B53399" w:rsidP="00B53399">
            <w:pPr>
              <w:snapToGrid w:val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Ed. Mª Julia - </w:t>
            </w:r>
            <w:r w:rsidR="00FE2E45" w:rsidRPr="00FE2E45">
              <w:rPr>
                <w:rFonts w:cs="Times New Roman"/>
                <w:b/>
                <w:bCs/>
              </w:rPr>
              <w:t>Centro</w:t>
            </w:r>
          </w:p>
        </w:tc>
        <w:tc>
          <w:tcPr>
            <w:tcW w:w="34" w:type="dxa"/>
            <w:shd w:val="clear" w:color="auto" w:fill="auto"/>
          </w:tcPr>
          <w:p w14:paraId="00EB175A" w14:textId="77777777" w:rsidR="00A8048A" w:rsidRPr="002406E2" w:rsidRDefault="00A8048A" w:rsidP="00121964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23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5EB84A7" w14:textId="77777777" w:rsidR="00A8048A" w:rsidRPr="00DA7C71" w:rsidRDefault="00FE2E45" w:rsidP="00121964">
            <w:pPr>
              <w:snapToGrid w:val="0"/>
              <w:rPr>
                <w:rFonts w:cs="Times New Roman"/>
                <w:b/>
                <w:bCs/>
              </w:rPr>
            </w:pPr>
            <w:r w:rsidRPr="00DA7C71">
              <w:rPr>
                <w:rFonts w:cs="Times New Roman"/>
                <w:b/>
                <w:bCs/>
              </w:rPr>
              <w:t xml:space="preserve">Gov. Valadares </w:t>
            </w:r>
            <w:r w:rsidR="00DA7C71" w:rsidRPr="00DA7C71">
              <w:rPr>
                <w:rFonts w:cs="Times New Roman"/>
                <w:b/>
                <w:bCs/>
              </w:rPr>
              <w:t>–</w:t>
            </w:r>
            <w:r w:rsidRPr="00DA7C71">
              <w:rPr>
                <w:rFonts w:cs="Times New Roman"/>
                <w:b/>
                <w:bCs/>
              </w:rPr>
              <w:t xml:space="preserve"> 35</w:t>
            </w:r>
            <w:r w:rsidR="00DA7C71" w:rsidRPr="00DA7C71">
              <w:rPr>
                <w:rFonts w:cs="Times New Roman"/>
                <w:b/>
                <w:bCs/>
              </w:rPr>
              <w:t>.010-140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474CD3E9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4DAF5124" w14:textId="77777777" w:rsidTr="00A86A09">
        <w:trPr>
          <w:gridAfter w:val="2"/>
          <w:wAfter w:w="141" w:type="dxa"/>
          <w:cantSplit/>
          <w:trHeight w:val="68"/>
        </w:trPr>
        <w:tc>
          <w:tcPr>
            <w:tcW w:w="1402" w:type="dxa"/>
            <w:gridSpan w:val="3"/>
            <w:shd w:val="clear" w:color="auto" w:fill="auto"/>
          </w:tcPr>
          <w:p w14:paraId="308DDE09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Nº</w:t>
            </w:r>
          </w:p>
        </w:tc>
        <w:tc>
          <w:tcPr>
            <w:tcW w:w="25" w:type="dxa"/>
            <w:shd w:val="clear" w:color="auto" w:fill="auto"/>
          </w:tcPr>
          <w:p w14:paraId="4D8BB9CA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525" w:type="dxa"/>
            <w:gridSpan w:val="5"/>
            <w:shd w:val="clear" w:color="auto" w:fill="auto"/>
          </w:tcPr>
          <w:p w14:paraId="04634EE8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COMPLEMENTO</w:t>
            </w:r>
          </w:p>
        </w:tc>
        <w:tc>
          <w:tcPr>
            <w:tcW w:w="20" w:type="dxa"/>
            <w:shd w:val="clear" w:color="auto" w:fill="auto"/>
          </w:tcPr>
          <w:p w14:paraId="70D6C98F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694" w:type="dxa"/>
            <w:gridSpan w:val="9"/>
            <w:shd w:val="clear" w:color="auto" w:fill="auto"/>
          </w:tcPr>
          <w:p w14:paraId="7AFF6463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BAIRRO</w:t>
            </w:r>
          </w:p>
        </w:tc>
        <w:tc>
          <w:tcPr>
            <w:tcW w:w="34" w:type="dxa"/>
            <w:shd w:val="clear" w:color="auto" w:fill="auto"/>
          </w:tcPr>
          <w:p w14:paraId="32BB2A78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3238" w:type="dxa"/>
            <w:gridSpan w:val="2"/>
            <w:shd w:val="clear" w:color="auto" w:fill="auto"/>
          </w:tcPr>
          <w:p w14:paraId="515904DA" w14:textId="77777777" w:rsidR="00A8048A" w:rsidRPr="00B94C2D" w:rsidRDefault="00A8048A" w:rsidP="00121964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CIDADE/ESTADO/CEP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5F1BEF11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136D59F9" w14:textId="77777777" w:rsidTr="00A86A09">
        <w:trPr>
          <w:gridAfter w:val="3"/>
          <w:wAfter w:w="158" w:type="dxa"/>
          <w:cantSplit/>
          <w:trHeight w:val="68"/>
        </w:trPr>
        <w:tc>
          <w:tcPr>
            <w:tcW w:w="9921" w:type="dxa"/>
            <w:gridSpan w:val="21"/>
            <w:shd w:val="clear" w:color="auto" w:fill="auto"/>
          </w:tcPr>
          <w:p w14:paraId="59C8B67B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" w:type="dxa"/>
            <w:gridSpan w:val="2"/>
            <w:shd w:val="clear" w:color="auto" w:fill="auto"/>
          </w:tcPr>
          <w:p w14:paraId="040D75D0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3F708B5F" w14:textId="77777777" w:rsidTr="00A86A09">
        <w:trPr>
          <w:gridAfter w:val="3"/>
          <w:wAfter w:w="158" w:type="dxa"/>
          <w:cantSplit/>
          <w:trHeight w:val="204"/>
        </w:trPr>
        <w:tc>
          <w:tcPr>
            <w:tcW w:w="9921" w:type="dxa"/>
            <w:gridSpan w:val="21"/>
            <w:shd w:val="clear" w:color="auto" w:fill="auto"/>
            <w:vAlign w:val="bottom"/>
          </w:tcPr>
          <w:p w14:paraId="65215BC7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 xml:space="preserve">a quem confere poderes especiais para representá-lo perante o </w:t>
            </w:r>
            <w:r w:rsidRPr="002406E2">
              <w:rPr>
                <w:rFonts w:cs="Times New Roman"/>
                <w:b/>
                <w:sz w:val="20"/>
                <w:szCs w:val="20"/>
              </w:rPr>
              <w:t>INSS</w:t>
            </w:r>
            <w:r w:rsidRPr="002406E2">
              <w:rPr>
                <w:rFonts w:cs="Times New Roman"/>
                <w:sz w:val="20"/>
                <w:szCs w:val="20"/>
              </w:rPr>
              <w:t xml:space="preserve">, bem como usar de todos os meios legais para o fiel cumprimento do presente mandato, por </w:t>
            </w:r>
            <w:r w:rsidRPr="002406E2">
              <w:rPr>
                <w:rFonts w:cs="Times New Roman"/>
                <w:b/>
                <w:sz w:val="20"/>
                <w:szCs w:val="20"/>
              </w:rPr>
              <w:t>encontrar-se</w:t>
            </w:r>
            <w:r w:rsidRPr="002406E2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4BCAD595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24EE770D" w14:textId="77777777" w:rsidTr="00A86A09">
        <w:trPr>
          <w:gridAfter w:val="3"/>
          <w:wAfter w:w="158" w:type="dxa"/>
          <w:cantSplit/>
          <w:trHeight w:val="187"/>
        </w:trPr>
        <w:tc>
          <w:tcPr>
            <w:tcW w:w="948" w:type="dxa"/>
            <w:gridSpan w:val="2"/>
            <w:shd w:val="clear" w:color="auto" w:fill="auto"/>
            <w:vAlign w:val="bottom"/>
          </w:tcPr>
          <w:p w14:paraId="5B9F97F9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973" w:type="dxa"/>
            <w:gridSpan w:val="19"/>
            <w:shd w:val="clear" w:color="auto" w:fill="auto"/>
            <w:vAlign w:val="bottom"/>
          </w:tcPr>
          <w:p w14:paraId="14960AD8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proofErr w:type="gramStart"/>
            <w:r w:rsidRPr="002406E2">
              <w:rPr>
                <w:rFonts w:cs="Times New Roman"/>
                <w:sz w:val="20"/>
                <w:szCs w:val="20"/>
              </w:rPr>
              <w:t xml:space="preserve">(  </w:t>
            </w:r>
            <w:proofErr w:type="gramEnd"/>
            <w:r w:rsidRPr="002406E2">
              <w:rPr>
                <w:rFonts w:cs="Times New Roman"/>
                <w:sz w:val="20"/>
                <w:szCs w:val="20"/>
              </w:rPr>
              <w:t xml:space="preserve">   ) Incapacitado de locomover-se ou portador de moléstia contagiosa,</w:t>
            </w:r>
          </w:p>
          <w:p w14:paraId="5B2ABCB6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proofErr w:type="gramStart"/>
            <w:r w:rsidRPr="002406E2">
              <w:rPr>
                <w:rFonts w:cs="Times New Roman"/>
                <w:sz w:val="20"/>
                <w:szCs w:val="20"/>
              </w:rPr>
              <w:t xml:space="preserve">(  </w:t>
            </w:r>
            <w:proofErr w:type="gramEnd"/>
            <w:r w:rsidRPr="002406E2">
              <w:rPr>
                <w:rFonts w:cs="Times New Roman"/>
                <w:sz w:val="20"/>
                <w:szCs w:val="20"/>
              </w:rPr>
              <w:t xml:space="preserve">   ) Ausente (viagem dentro país ou exterior) período ______________</w:t>
            </w:r>
          </w:p>
          <w:p w14:paraId="11966D75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proofErr w:type="gramStart"/>
            <w:r w:rsidRPr="002406E2">
              <w:rPr>
                <w:rFonts w:cs="Times New Roman"/>
                <w:sz w:val="20"/>
                <w:szCs w:val="20"/>
              </w:rPr>
              <w:t xml:space="preserve">(  </w:t>
            </w:r>
            <w:proofErr w:type="gramEnd"/>
            <w:r w:rsidRPr="002406E2">
              <w:rPr>
                <w:rFonts w:cs="Times New Roman"/>
                <w:sz w:val="20"/>
                <w:szCs w:val="20"/>
              </w:rPr>
              <w:t xml:space="preserve">   ) Residência no exterior (indicar o país)</w:t>
            </w:r>
          </w:p>
        </w:tc>
        <w:tc>
          <w:tcPr>
            <w:tcW w:w="25" w:type="dxa"/>
            <w:gridSpan w:val="2"/>
            <w:shd w:val="clear" w:color="auto" w:fill="auto"/>
          </w:tcPr>
          <w:p w14:paraId="52F1E517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A8048A" w:rsidRPr="002406E2" w14:paraId="5A690D06" w14:textId="77777777" w:rsidTr="00A86A09">
        <w:trPr>
          <w:cantSplit/>
          <w:trHeight w:val="78"/>
        </w:trPr>
        <w:tc>
          <w:tcPr>
            <w:tcW w:w="4386" w:type="dxa"/>
            <w:gridSpan w:val="11"/>
            <w:shd w:val="clear" w:color="auto" w:fill="auto"/>
            <w:vAlign w:val="bottom"/>
          </w:tcPr>
          <w:p w14:paraId="6B5A0370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com fins específicos de:</w:t>
            </w:r>
          </w:p>
        </w:tc>
        <w:tc>
          <w:tcPr>
            <w:tcW w:w="5718" w:type="dxa"/>
            <w:gridSpan w:val="15"/>
            <w:shd w:val="clear" w:color="auto" w:fill="auto"/>
          </w:tcPr>
          <w:p w14:paraId="7742D818" w14:textId="77777777" w:rsidR="00A8048A" w:rsidRPr="002406E2" w:rsidRDefault="00A8048A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143122" w:rsidRPr="002406E2" w14:paraId="74BD0F8E" w14:textId="77777777" w:rsidTr="00A86A09">
        <w:trPr>
          <w:gridAfter w:val="1"/>
          <w:wAfter w:w="33" w:type="dxa"/>
          <w:cantSplit/>
          <w:trHeight w:val="4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8636" w14:textId="77777777" w:rsidR="00143122" w:rsidRPr="002406E2" w:rsidRDefault="0014312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51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399A6FBA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Receber mensalidades de benefícios, receber quantias atrasadas e firmar os respectivos recibos.</w:t>
            </w:r>
          </w:p>
        </w:tc>
      </w:tr>
      <w:tr w:rsidR="00143122" w:rsidRPr="002406E2" w14:paraId="00A0AA2C" w14:textId="77777777" w:rsidTr="00A86A09">
        <w:trPr>
          <w:gridAfter w:val="1"/>
          <w:wAfter w:w="33" w:type="dxa"/>
          <w:cantSplit/>
          <w:trHeight w:val="4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A463" w14:textId="77777777" w:rsidR="00143122" w:rsidRPr="00FE2E45" w:rsidRDefault="00FE2E45" w:rsidP="00121964">
            <w:pPr>
              <w:snapToGrid w:val="0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FE2E45">
              <w:rPr>
                <w:rFonts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51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77512FB8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Requerer benefícios, revisão e interpor recursos.</w:t>
            </w:r>
          </w:p>
        </w:tc>
      </w:tr>
      <w:tr w:rsidR="00143122" w:rsidRPr="002406E2" w14:paraId="58DFF445" w14:textId="77777777" w:rsidTr="00A86A09">
        <w:trPr>
          <w:gridAfter w:val="1"/>
          <w:wAfter w:w="33" w:type="dxa"/>
          <w:cantSplit/>
          <w:trHeight w:val="4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D0512" w14:textId="77777777" w:rsidR="00143122" w:rsidRPr="002406E2" w:rsidRDefault="0014312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51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3EA84806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Comprovação de vida junto a rede bancária.</w:t>
            </w:r>
          </w:p>
        </w:tc>
      </w:tr>
      <w:tr w:rsidR="00143122" w:rsidRPr="002406E2" w14:paraId="0A5019CD" w14:textId="77777777" w:rsidTr="00A86A09">
        <w:trPr>
          <w:gridAfter w:val="1"/>
          <w:wAfter w:w="33" w:type="dxa"/>
          <w:cantSplit/>
          <w:trHeight w:val="4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AD462" w14:textId="77777777" w:rsidR="00143122" w:rsidRPr="002406E2" w:rsidRDefault="00143122" w:rsidP="00121964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51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0EA27ADD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Cadastro de Senha para informações previdenciárias pela internet.</w:t>
            </w:r>
          </w:p>
        </w:tc>
      </w:tr>
      <w:tr w:rsidR="00143122" w:rsidRPr="002406E2" w14:paraId="0CC19B72" w14:textId="77777777" w:rsidTr="00A86A09">
        <w:trPr>
          <w:gridAfter w:val="1"/>
          <w:wAfter w:w="33" w:type="dxa"/>
          <w:cantSplit/>
          <w:trHeight w:val="45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A72B6" w14:textId="77777777" w:rsidR="00143122" w:rsidRPr="00FE2E45" w:rsidRDefault="00FE2E45" w:rsidP="00121964">
            <w:pPr>
              <w:snapToGrid w:val="0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FE2E45">
              <w:rPr>
                <w:rFonts w:cs="Times New Roman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9651" w:type="dxa"/>
            <w:gridSpan w:val="24"/>
            <w:tcBorders>
              <w:left w:val="single" w:sz="4" w:space="0" w:color="auto"/>
            </w:tcBorders>
            <w:shd w:val="clear" w:color="auto" w:fill="auto"/>
          </w:tcPr>
          <w:p w14:paraId="4C0F9485" w14:textId="77777777" w:rsidR="00143122" w:rsidRPr="002406E2" w:rsidRDefault="00143122" w:rsidP="00E351C4">
            <w:pPr>
              <w:snapToGrid w:val="0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Requerimentos diversos.</w:t>
            </w:r>
          </w:p>
        </w:tc>
      </w:tr>
      <w:tr w:rsidR="00143122" w:rsidRPr="00C535DF" w14:paraId="5A6EB0B6" w14:textId="77777777" w:rsidTr="00A86A09">
        <w:trPr>
          <w:gridAfter w:val="1"/>
          <w:wAfter w:w="33" w:type="dxa"/>
          <w:cantSplit/>
          <w:trHeight w:val="88"/>
        </w:trPr>
        <w:tc>
          <w:tcPr>
            <w:tcW w:w="523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7A7511D1" w14:textId="77777777" w:rsidR="00143122" w:rsidRPr="00A86A09" w:rsidRDefault="00143122" w:rsidP="00437EA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  <w:p w14:paraId="783981F9" w14:textId="77777777" w:rsidR="002406E2" w:rsidRPr="00A86A09" w:rsidRDefault="00A86A09" w:rsidP="00437EA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A86A09">
              <w:rPr>
                <w:rFonts w:cs="Times New Roman"/>
                <w:sz w:val="20"/>
                <w:szCs w:val="20"/>
              </w:rPr>
              <w:t>{{CIDADE}}, MG, {{DATA_EXTENSO}}</w:t>
            </w:r>
          </w:p>
        </w:tc>
        <w:tc>
          <w:tcPr>
            <w:tcW w:w="425" w:type="dxa"/>
            <w:gridSpan w:val="4"/>
            <w:shd w:val="clear" w:color="auto" w:fill="auto"/>
          </w:tcPr>
          <w:p w14:paraId="513C21D2" w14:textId="77777777" w:rsidR="00D44E37" w:rsidRPr="002518CE" w:rsidRDefault="00D44E37" w:rsidP="002518CE"/>
        </w:tc>
        <w:tc>
          <w:tcPr>
            <w:tcW w:w="440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AEA5294" w14:textId="77777777" w:rsidR="00143122" w:rsidRPr="00C535DF" w:rsidRDefault="00143122" w:rsidP="00C535DF"/>
        </w:tc>
      </w:tr>
      <w:tr w:rsidR="00C535DF" w:rsidRPr="002518CE" w14:paraId="36317854" w14:textId="77777777" w:rsidTr="00A86A09">
        <w:trPr>
          <w:gridAfter w:val="1"/>
          <w:wAfter w:w="33" w:type="dxa"/>
          <w:cantSplit/>
          <w:trHeight w:val="88"/>
        </w:trPr>
        <w:tc>
          <w:tcPr>
            <w:tcW w:w="5239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7E11C1" w14:textId="77777777" w:rsidR="00C535DF" w:rsidRPr="00B94C2D" w:rsidRDefault="00C535DF" w:rsidP="00C535DF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LOCAL E DATA</w:t>
            </w:r>
          </w:p>
        </w:tc>
        <w:tc>
          <w:tcPr>
            <w:tcW w:w="42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7BF892" w14:textId="77777777" w:rsidR="00C535DF" w:rsidRPr="002518CE" w:rsidRDefault="00C535DF" w:rsidP="00C535DF"/>
        </w:tc>
        <w:tc>
          <w:tcPr>
            <w:tcW w:w="440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BE29E" w14:textId="77777777" w:rsidR="00C535DF" w:rsidRPr="004E1BA5" w:rsidRDefault="00B94C2D" w:rsidP="00B94C2D">
            <w:pPr>
              <w:snapToGrid w:val="0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          ASSINATURA DO SEGURADO/PENSIONISTA</w:t>
            </w:r>
          </w:p>
        </w:tc>
      </w:tr>
      <w:tr w:rsidR="00C535DF" w:rsidRPr="002406E2" w14:paraId="31CD2507" w14:textId="77777777" w:rsidTr="00A86A09">
        <w:trPr>
          <w:gridAfter w:val="1"/>
          <w:wAfter w:w="33" w:type="dxa"/>
          <w:cantSplit/>
          <w:trHeight w:val="88"/>
        </w:trPr>
        <w:tc>
          <w:tcPr>
            <w:tcW w:w="1007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F972" w14:textId="77777777" w:rsidR="00C535DF" w:rsidRDefault="00C535DF" w:rsidP="00C535DF">
            <w:pPr>
              <w:pStyle w:val="Ttulo4"/>
              <w:jc w:val="center"/>
              <w:rPr>
                <w:rFonts w:cs="Times New Roman"/>
                <w:color w:val="auto"/>
                <w:sz w:val="20"/>
                <w:szCs w:val="20"/>
              </w:rPr>
            </w:pPr>
            <w:r w:rsidRPr="002406E2">
              <w:rPr>
                <w:rFonts w:cs="Times New Roman"/>
                <w:color w:val="auto"/>
                <w:sz w:val="20"/>
                <w:szCs w:val="20"/>
              </w:rPr>
              <w:t>TERMO DE RESPONSABILIDADE</w:t>
            </w:r>
          </w:p>
          <w:p w14:paraId="522B5677" w14:textId="77777777" w:rsidR="00C535DF" w:rsidRPr="002406E2" w:rsidRDefault="00C535DF" w:rsidP="00C535DF">
            <w:pPr>
              <w:ind w:firstLine="923"/>
              <w:jc w:val="both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Pelo presente Termo de Responsabilidade, comprometo-me a comunicar ao INSS qualquer evento que possa anular a presente Procuração, no prazo de trinta dias, a contar da data que o mesmo ocorra, principalmente o óbito do segurado/pensionista, mediante apresentação da respectiva certidão.</w:t>
            </w:r>
          </w:p>
          <w:p w14:paraId="63A0FB14" w14:textId="77777777" w:rsidR="00C535DF" w:rsidRPr="002406E2" w:rsidRDefault="00C535DF" w:rsidP="00C535DF">
            <w:pPr>
              <w:pStyle w:val="Corpodetexto"/>
              <w:spacing w:after="0"/>
              <w:ind w:firstLine="923"/>
              <w:jc w:val="both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 xml:space="preserve">Estou ciente que o descumprimento do compromisso ora assumido, além de obrigar a devolução de importâncias recebidas indevidamente, quando for o caso, sujeitar-me-á às penalidades previstas nos </w:t>
            </w:r>
            <w:proofErr w:type="spellStart"/>
            <w:r w:rsidRPr="002406E2">
              <w:rPr>
                <w:rFonts w:cs="Times New Roman"/>
                <w:sz w:val="20"/>
                <w:szCs w:val="20"/>
              </w:rPr>
              <w:t>arts</w:t>
            </w:r>
            <w:proofErr w:type="spellEnd"/>
            <w:r w:rsidRPr="002406E2">
              <w:rPr>
                <w:rFonts w:cs="Times New Roman"/>
                <w:sz w:val="20"/>
                <w:szCs w:val="20"/>
              </w:rPr>
              <w:t>. 171 e 299, ambos do Código Penal.</w:t>
            </w:r>
          </w:p>
        </w:tc>
      </w:tr>
      <w:tr w:rsidR="00C535DF" w:rsidRPr="002406E2" w14:paraId="68D56A65" w14:textId="77777777" w:rsidTr="00A86A09">
        <w:trPr>
          <w:cantSplit/>
          <w:trHeight w:val="204"/>
        </w:trPr>
        <w:tc>
          <w:tcPr>
            <w:tcW w:w="10071" w:type="dxa"/>
            <w:gridSpan w:val="25"/>
            <w:tcBorders>
              <w:top w:val="single" w:sz="4" w:space="0" w:color="auto"/>
            </w:tcBorders>
            <w:shd w:val="clear" w:color="auto" w:fill="auto"/>
          </w:tcPr>
          <w:p w14:paraId="26125390" w14:textId="77777777" w:rsidR="00C535DF" w:rsidRPr="002406E2" w:rsidRDefault="00C535DF" w:rsidP="00C535DF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1C82DF" w14:textId="77777777" w:rsidR="00C535DF" w:rsidRPr="002406E2" w:rsidRDefault="00C535DF" w:rsidP="00C535DF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C535DF" w:rsidRPr="002406E2" w14:paraId="11492385" w14:textId="77777777" w:rsidTr="00A86A09">
        <w:trPr>
          <w:gridAfter w:val="1"/>
          <w:wAfter w:w="33" w:type="dxa"/>
          <w:cantSplit/>
          <w:trHeight w:val="204"/>
        </w:trPr>
        <w:tc>
          <w:tcPr>
            <w:tcW w:w="5239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5E5F862C" w14:textId="77777777" w:rsidR="00437EAF" w:rsidRPr="00A86A09" w:rsidRDefault="00437EAF" w:rsidP="00437EA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  <w:p w14:paraId="11AB2BE4" w14:textId="77777777" w:rsidR="00C535DF" w:rsidRPr="002406E2" w:rsidRDefault="00437EAF" w:rsidP="00437EA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  <w:r w:rsidRPr="00A86A09">
              <w:rPr>
                <w:rFonts w:cs="Times New Roman"/>
                <w:sz w:val="20"/>
                <w:szCs w:val="20"/>
              </w:rPr>
              <w:t>{{CIDADE}}, MG, {{DATA_EXTENSO}}</w:t>
            </w:r>
          </w:p>
        </w:tc>
        <w:tc>
          <w:tcPr>
            <w:tcW w:w="416" w:type="dxa"/>
            <w:gridSpan w:val="3"/>
            <w:shd w:val="clear" w:color="auto" w:fill="auto"/>
          </w:tcPr>
          <w:p w14:paraId="6EBF7E80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6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64E8F0" w14:textId="77777777" w:rsidR="00C535DF" w:rsidRPr="002406E2" w:rsidRDefault="00C535DF" w:rsidP="00C535DF">
            <w:pPr>
              <w:snapToGrid w:val="0"/>
              <w:rPr>
                <w:rFonts w:cs="Times New Roman"/>
                <w:sz w:val="20"/>
                <w:szCs w:val="20"/>
              </w:rPr>
            </w:pPr>
          </w:p>
        </w:tc>
      </w:tr>
      <w:tr w:rsidR="00C535DF" w:rsidRPr="002406E2" w14:paraId="6E17DB62" w14:textId="77777777" w:rsidTr="00A86A09">
        <w:trPr>
          <w:gridAfter w:val="1"/>
          <w:wAfter w:w="33" w:type="dxa"/>
          <w:cantSplit/>
          <w:trHeight w:val="88"/>
        </w:trPr>
        <w:tc>
          <w:tcPr>
            <w:tcW w:w="5239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4611C" w14:textId="77777777" w:rsidR="00C535DF" w:rsidRPr="00B94C2D" w:rsidRDefault="00C535DF" w:rsidP="00C535DF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LOCAL E DATA</w:t>
            </w:r>
          </w:p>
        </w:tc>
        <w:tc>
          <w:tcPr>
            <w:tcW w:w="4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D6E470F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41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A90D21" w14:textId="77777777" w:rsidR="00C535DF" w:rsidRPr="00B94C2D" w:rsidRDefault="00C535DF" w:rsidP="00C535DF">
            <w:pPr>
              <w:snapToGrid w:val="0"/>
              <w:jc w:val="center"/>
              <w:rPr>
                <w:rFonts w:cs="Times New Roman"/>
                <w:sz w:val="16"/>
                <w:szCs w:val="16"/>
              </w:rPr>
            </w:pPr>
            <w:r w:rsidRPr="00B94C2D">
              <w:rPr>
                <w:rFonts w:cs="Times New Roman"/>
                <w:sz w:val="16"/>
                <w:szCs w:val="16"/>
              </w:rPr>
              <w:t>ASSINATURA DO PROCURADOR</w:t>
            </w:r>
          </w:p>
          <w:p w14:paraId="12695613" w14:textId="77777777" w:rsidR="00C535DF" w:rsidRPr="002406E2" w:rsidRDefault="00C535DF" w:rsidP="00C535DF">
            <w:pPr>
              <w:snapToGrid w:val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535DF" w:rsidRPr="002406E2" w14:paraId="77B2F18B" w14:textId="77777777" w:rsidTr="00A86A09">
        <w:tblPrEx>
          <w:tblCellMar>
            <w:left w:w="70" w:type="dxa"/>
            <w:right w:w="70" w:type="dxa"/>
          </w:tblCellMar>
        </w:tblPrEx>
        <w:trPr>
          <w:gridAfter w:val="1"/>
          <w:wAfter w:w="33" w:type="dxa"/>
          <w:cantSplit/>
        </w:trPr>
        <w:tc>
          <w:tcPr>
            <w:tcW w:w="10071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3F8E" w14:textId="77777777" w:rsidR="00C535DF" w:rsidRDefault="00C535DF" w:rsidP="00C535DF">
            <w:pPr>
              <w:pStyle w:val="Ttulo5"/>
              <w:snapToGrid w:val="0"/>
              <w:ind w:left="0" w:right="170" w:firstLine="0"/>
              <w:rPr>
                <w:rFonts w:cs="Times New Roman"/>
                <w:color w:val="auto"/>
                <w:sz w:val="20"/>
                <w:szCs w:val="20"/>
              </w:rPr>
            </w:pPr>
            <w:r w:rsidRPr="002406E2">
              <w:rPr>
                <w:rFonts w:cs="Times New Roman"/>
                <w:color w:val="auto"/>
                <w:sz w:val="20"/>
                <w:szCs w:val="20"/>
              </w:rPr>
              <w:t>CÓDIGO PENAL</w:t>
            </w:r>
          </w:p>
          <w:p w14:paraId="02BAF54B" w14:textId="77777777" w:rsidR="00C535DF" w:rsidRPr="002406E2" w:rsidRDefault="00C535DF" w:rsidP="00C535DF">
            <w:pPr>
              <w:ind w:left="72" w:right="-70" w:firstLine="851"/>
              <w:jc w:val="both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Art. 171. Obter, para si ou para outrem, vantagem ilícita, em prejuízo alheio, induzindo ou manter alguém em erro, mediante artifício, ardil ou qualquer outro meio fraudulento.</w:t>
            </w:r>
          </w:p>
          <w:p w14:paraId="5960F564" w14:textId="77777777" w:rsidR="00C535DF" w:rsidRPr="002406E2" w:rsidRDefault="00C535DF" w:rsidP="00C535DF">
            <w:pPr>
              <w:ind w:left="72" w:right="-70" w:firstLine="851"/>
              <w:rPr>
                <w:rFonts w:cs="Times New Roman"/>
                <w:sz w:val="20"/>
                <w:szCs w:val="20"/>
              </w:rPr>
            </w:pPr>
            <w:r w:rsidRPr="002406E2">
              <w:rPr>
                <w:rFonts w:cs="Times New Roman"/>
                <w:sz w:val="20"/>
                <w:szCs w:val="20"/>
              </w:rPr>
              <w:t>Art. 299. Omitir, em documento público ou particular, declaração que devia constar, ou nele inserir ou fazer inserir declaração falsa ou diversa da que devia ser escrita, com o fim de prejudicar direito, criar, obrigação ou alterar a verdade sobre fato juridicamente relevante.</w:t>
            </w:r>
          </w:p>
        </w:tc>
      </w:tr>
    </w:tbl>
    <w:p w14:paraId="26E947C6" w14:textId="77777777" w:rsidR="00DE1032" w:rsidRPr="002406E2" w:rsidRDefault="00DE1032" w:rsidP="00A8048A">
      <w:pPr>
        <w:jc w:val="center"/>
        <w:rPr>
          <w:rFonts w:cs="Times New Roman"/>
          <w:sz w:val="20"/>
          <w:szCs w:val="20"/>
        </w:rPr>
      </w:pPr>
    </w:p>
    <w:sectPr w:rsidR="00DE1032" w:rsidRPr="002406E2" w:rsidSect="002406E2">
      <w:headerReference w:type="default" r:id="rId7"/>
      <w:pgSz w:w="11906" w:h="16838"/>
      <w:pgMar w:top="993" w:right="567" w:bottom="568" w:left="1418" w:header="720" w:footer="4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45EB" w14:textId="77777777" w:rsidR="005A205F" w:rsidRDefault="005A205F" w:rsidP="00CD4E28">
      <w:r>
        <w:separator/>
      </w:r>
    </w:p>
  </w:endnote>
  <w:endnote w:type="continuationSeparator" w:id="0">
    <w:p w14:paraId="79FCD22D" w14:textId="77777777" w:rsidR="005A205F" w:rsidRDefault="005A205F" w:rsidP="00CD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1C8D4" w14:textId="77777777" w:rsidR="005A205F" w:rsidRDefault="005A205F" w:rsidP="00CD4E28">
      <w:r>
        <w:separator/>
      </w:r>
    </w:p>
  </w:footnote>
  <w:footnote w:type="continuationSeparator" w:id="0">
    <w:p w14:paraId="4CAC2D0D" w14:textId="77777777" w:rsidR="005A205F" w:rsidRDefault="005A205F" w:rsidP="00CD4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BA41" w14:textId="77777777" w:rsidR="00CD4E28" w:rsidRDefault="00C15EE2" w:rsidP="00CD4E28">
    <w:pPr>
      <w:pStyle w:val="Cabealho"/>
      <w:jc w:val="center"/>
    </w:pPr>
    <w:r w:rsidRPr="00AB709F">
      <w:rPr>
        <w:noProof/>
        <w:lang w:eastAsia="pt-BR"/>
      </w:rPr>
      <w:drawing>
        <wp:inline distT="0" distB="0" distL="0" distR="0" wp14:anchorId="77C31DEC" wp14:editId="135FE717">
          <wp:extent cx="1419225" cy="8286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8286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81D307E" w14:textId="77777777" w:rsidR="006A20C7" w:rsidRDefault="006A20C7" w:rsidP="00CD4E2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C0"/>
    <w:rsid w:val="00083063"/>
    <w:rsid w:val="000B2E33"/>
    <w:rsid w:val="000C08B7"/>
    <w:rsid w:val="000E31A2"/>
    <w:rsid w:val="00121964"/>
    <w:rsid w:val="00143122"/>
    <w:rsid w:val="00180D3D"/>
    <w:rsid w:val="001B522B"/>
    <w:rsid w:val="001C607C"/>
    <w:rsid w:val="0021557B"/>
    <w:rsid w:val="002406E2"/>
    <w:rsid w:val="00243707"/>
    <w:rsid w:val="002518CE"/>
    <w:rsid w:val="0030021C"/>
    <w:rsid w:val="00437EAF"/>
    <w:rsid w:val="0048344D"/>
    <w:rsid w:val="004E1BA5"/>
    <w:rsid w:val="00547B9F"/>
    <w:rsid w:val="00560D20"/>
    <w:rsid w:val="005A205F"/>
    <w:rsid w:val="00646853"/>
    <w:rsid w:val="00685737"/>
    <w:rsid w:val="006A20C7"/>
    <w:rsid w:val="00734A60"/>
    <w:rsid w:val="007609DB"/>
    <w:rsid w:val="007834F8"/>
    <w:rsid w:val="008A06BD"/>
    <w:rsid w:val="008D295E"/>
    <w:rsid w:val="00930520"/>
    <w:rsid w:val="0096009D"/>
    <w:rsid w:val="0099271F"/>
    <w:rsid w:val="009A65CD"/>
    <w:rsid w:val="009D3BFA"/>
    <w:rsid w:val="00A45885"/>
    <w:rsid w:val="00A8048A"/>
    <w:rsid w:val="00A86A09"/>
    <w:rsid w:val="00B02858"/>
    <w:rsid w:val="00B033CF"/>
    <w:rsid w:val="00B53399"/>
    <w:rsid w:val="00B65D40"/>
    <w:rsid w:val="00B94C2D"/>
    <w:rsid w:val="00BB3EEA"/>
    <w:rsid w:val="00C15EE2"/>
    <w:rsid w:val="00C17E91"/>
    <w:rsid w:val="00C23647"/>
    <w:rsid w:val="00C535DF"/>
    <w:rsid w:val="00C7681F"/>
    <w:rsid w:val="00C95E8C"/>
    <w:rsid w:val="00CD4E28"/>
    <w:rsid w:val="00CD77D8"/>
    <w:rsid w:val="00D44E37"/>
    <w:rsid w:val="00DA7C71"/>
    <w:rsid w:val="00DB696D"/>
    <w:rsid w:val="00DC659C"/>
    <w:rsid w:val="00DC7087"/>
    <w:rsid w:val="00DE1032"/>
    <w:rsid w:val="00E04459"/>
    <w:rsid w:val="00E351C4"/>
    <w:rsid w:val="00E376B8"/>
    <w:rsid w:val="00E40958"/>
    <w:rsid w:val="00E770DA"/>
    <w:rsid w:val="00ED3643"/>
    <w:rsid w:val="00ED62ED"/>
    <w:rsid w:val="00EE67C0"/>
    <w:rsid w:val="00EF0A5F"/>
    <w:rsid w:val="00F15715"/>
    <w:rsid w:val="00FB3CE7"/>
    <w:rsid w:val="00FB516D"/>
    <w:rsid w:val="00FE2486"/>
    <w:rsid w:val="00FE2E45"/>
    <w:rsid w:val="00F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33FC2F7"/>
  <w15:chartTrackingRefBased/>
  <w15:docId w15:val="{5A27E5D4-388D-4759-85AD-C8882001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E33"/>
    <w:pPr>
      <w:suppressAutoHyphens/>
    </w:pPr>
    <w:rPr>
      <w:rFonts w:cs="Calibri"/>
      <w:sz w:val="24"/>
      <w:szCs w:val="24"/>
      <w:lang w:eastAsia="zh-CN"/>
    </w:rPr>
  </w:style>
  <w:style w:type="paragraph" w:styleId="Ttulo3">
    <w:name w:val="heading 3"/>
    <w:basedOn w:val="Normal"/>
    <w:next w:val="Normal"/>
    <w:qFormat/>
    <w:rsid w:val="000B2E33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styleId="Ttulo4">
    <w:name w:val="heading 4"/>
    <w:basedOn w:val="Normal"/>
    <w:next w:val="Normal"/>
    <w:qFormat/>
    <w:rsid w:val="000B2E33"/>
    <w:pPr>
      <w:keepNext/>
      <w:widowControl w:val="0"/>
      <w:numPr>
        <w:ilvl w:val="3"/>
        <w:numId w:val="1"/>
      </w:numPr>
      <w:autoSpaceDE w:val="0"/>
      <w:ind w:left="0" w:right="627" w:firstLine="0"/>
      <w:outlineLvl w:val="3"/>
    </w:pPr>
    <w:rPr>
      <w:b/>
      <w:bCs/>
      <w:color w:val="FF0000"/>
    </w:rPr>
  </w:style>
  <w:style w:type="paragraph" w:styleId="Ttulo5">
    <w:name w:val="heading 5"/>
    <w:basedOn w:val="Normal"/>
    <w:next w:val="Normal"/>
    <w:qFormat/>
    <w:rsid w:val="000B2E33"/>
    <w:pPr>
      <w:keepNext/>
      <w:widowControl w:val="0"/>
      <w:numPr>
        <w:ilvl w:val="4"/>
        <w:numId w:val="1"/>
      </w:numPr>
      <w:autoSpaceDE w:val="0"/>
      <w:jc w:val="center"/>
      <w:outlineLvl w:val="4"/>
    </w:pPr>
    <w:rPr>
      <w:b/>
      <w:bCs/>
      <w:color w:val="008000"/>
      <w:sz w:val="22"/>
      <w:szCs w:val="22"/>
    </w:rPr>
  </w:style>
  <w:style w:type="paragraph" w:styleId="Ttulo6">
    <w:name w:val="heading 6"/>
    <w:basedOn w:val="Normal"/>
    <w:next w:val="Normal"/>
    <w:qFormat/>
    <w:rsid w:val="000B2E33"/>
    <w:pPr>
      <w:keepNext/>
      <w:widowControl w:val="0"/>
      <w:numPr>
        <w:ilvl w:val="5"/>
        <w:numId w:val="1"/>
      </w:numPr>
      <w:autoSpaceDE w:val="0"/>
      <w:ind w:left="0" w:firstLine="567"/>
      <w:jc w:val="both"/>
      <w:outlineLvl w:val="5"/>
    </w:pPr>
    <w:rPr>
      <w:b/>
      <w:bCs/>
      <w:color w:val="FF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0B2E33"/>
  </w:style>
  <w:style w:type="character" w:customStyle="1" w:styleId="WW8Num1z1">
    <w:name w:val="WW8Num1z1"/>
    <w:rsid w:val="000B2E33"/>
  </w:style>
  <w:style w:type="character" w:customStyle="1" w:styleId="WW8Num1z2">
    <w:name w:val="WW8Num1z2"/>
    <w:rsid w:val="000B2E33"/>
  </w:style>
  <w:style w:type="character" w:customStyle="1" w:styleId="WW8Num1z3">
    <w:name w:val="WW8Num1z3"/>
    <w:rsid w:val="000B2E33"/>
  </w:style>
  <w:style w:type="character" w:customStyle="1" w:styleId="WW8Num1z4">
    <w:name w:val="WW8Num1z4"/>
    <w:rsid w:val="000B2E33"/>
  </w:style>
  <w:style w:type="character" w:customStyle="1" w:styleId="WW8Num1z5">
    <w:name w:val="WW8Num1z5"/>
    <w:rsid w:val="000B2E33"/>
  </w:style>
  <w:style w:type="character" w:customStyle="1" w:styleId="WW8Num1z6">
    <w:name w:val="WW8Num1z6"/>
    <w:rsid w:val="000B2E33"/>
  </w:style>
  <w:style w:type="character" w:customStyle="1" w:styleId="WW8Num1z7">
    <w:name w:val="WW8Num1z7"/>
    <w:rsid w:val="000B2E33"/>
  </w:style>
  <w:style w:type="character" w:customStyle="1" w:styleId="WW8Num1z8">
    <w:name w:val="WW8Num1z8"/>
    <w:rsid w:val="000B2E33"/>
  </w:style>
  <w:style w:type="character" w:customStyle="1" w:styleId="Fontepargpadro2">
    <w:name w:val="Fonte parág. padrão2"/>
    <w:rsid w:val="000B2E33"/>
  </w:style>
  <w:style w:type="character" w:customStyle="1" w:styleId="Fontepargpadro1">
    <w:name w:val="Fonte parág. padrão1"/>
    <w:rsid w:val="000B2E33"/>
  </w:style>
  <w:style w:type="character" w:customStyle="1" w:styleId="Ttulo3Char">
    <w:name w:val="Título 3 Char"/>
    <w:rsid w:val="000B2E33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Ttulo4Char">
    <w:name w:val="Título 4 Char"/>
    <w:rsid w:val="000B2E33"/>
    <w:rPr>
      <w:rFonts w:ascii="Times New Roman" w:hAnsi="Times New Roman" w:cs="Times New Roman"/>
      <w:b/>
      <w:bCs/>
      <w:color w:val="FF0000"/>
      <w:sz w:val="24"/>
      <w:szCs w:val="24"/>
    </w:rPr>
  </w:style>
  <w:style w:type="character" w:customStyle="1" w:styleId="Ttulo5Char">
    <w:name w:val="Título 5 Char"/>
    <w:rsid w:val="000B2E33"/>
    <w:rPr>
      <w:rFonts w:ascii="Times New Roman" w:hAnsi="Times New Roman" w:cs="Times New Roman"/>
      <w:b/>
      <w:bCs/>
      <w:color w:val="008000"/>
    </w:rPr>
  </w:style>
  <w:style w:type="character" w:customStyle="1" w:styleId="Ttulo6Char">
    <w:name w:val="Título 6 Char"/>
    <w:rsid w:val="000B2E33"/>
    <w:rPr>
      <w:rFonts w:ascii="Times New Roman" w:hAnsi="Times New Roman" w:cs="Times New Roman"/>
      <w:b/>
      <w:bCs/>
      <w:color w:val="FF0000"/>
    </w:rPr>
  </w:style>
  <w:style w:type="character" w:customStyle="1" w:styleId="CorpodetextoChar">
    <w:name w:val="Corpo de texto Char"/>
    <w:rsid w:val="000B2E33"/>
    <w:rPr>
      <w:rFonts w:ascii="Times New Roman" w:hAnsi="Times New Roman" w:cs="Times New Roman"/>
      <w:sz w:val="24"/>
      <w:szCs w:val="24"/>
    </w:rPr>
  </w:style>
  <w:style w:type="paragraph" w:customStyle="1" w:styleId="Ttulo2">
    <w:name w:val="Título2"/>
    <w:basedOn w:val="Normal"/>
    <w:next w:val="Corpodetexto"/>
    <w:rsid w:val="000B2E3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0B2E33"/>
    <w:pPr>
      <w:spacing w:after="120"/>
    </w:pPr>
  </w:style>
  <w:style w:type="paragraph" w:styleId="Lista">
    <w:name w:val="List"/>
    <w:basedOn w:val="Corpodetexto"/>
    <w:rsid w:val="000B2E33"/>
    <w:rPr>
      <w:rFonts w:cs="Tahoma"/>
    </w:rPr>
  </w:style>
  <w:style w:type="paragraph" w:styleId="Legenda">
    <w:name w:val="caption"/>
    <w:basedOn w:val="Normal"/>
    <w:qFormat/>
    <w:rsid w:val="000B2E33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0B2E33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rsid w:val="000B2E33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"/>
    <w:rsid w:val="000B2E33"/>
    <w:pPr>
      <w:suppressLineNumbers/>
      <w:spacing w:before="120" w:after="120"/>
    </w:pPr>
    <w:rPr>
      <w:rFonts w:cs="Tahoma"/>
      <w:i/>
      <w:iCs/>
    </w:rPr>
  </w:style>
  <w:style w:type="paragraph" w:customStyle="1" w:styleId="Contedodetabela">
    <w:name w:val="Conteúdo de tabela"/>
    <w:basedOn w:val="Normal"/>
    <w:rsid w:val="000B2E33"/>
    <w:pPr>
      <w:suppressLineNumbers/>
    </w:pPr>
  </w:style>
  <w:style w:type="paragraph" w:customStyle="1" w:styleId="Contedodatabela">
    <w:name w:val="Conteúdo da tabela"/>
    <w:basedOn w:val="Normal"/>
    <w:rsid w:val="000B2E33"/>
    <w:pPr>
      <w:suppressLineNumbers/>
    </w:pPr>
  </w:style>
  <w:style w:type="paragraph" w:customStyle="1" w:styleId="Ttulodetabela">
    <w:name w:val="Título de tabela"/>
    <w:basedOn w:val="Contedodetabela"/>
    <w:rsid w:val="000B2E33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CD4E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CD4E28"/>
    <w:rPr>
      <w:rFonts w:cs="Calibri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CD4E2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D4E28"/>
    <w:rPr>
      <w:rFonts w:cs="Calibri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E2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D4E28"/>
    <w:rPr>
      <w:rFonts w:ascii="Tahoma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B65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figeniaCamilo\front\my-app\public\modelos\procuracao_inss\PROCURACAO_INSS_EFIGENI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PROCURACAO_INSS_EFIGENIA</Template>
  <TotalTime>5</TotalTime>
  <Pages>1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henrique</dc:creator>
  <cp:keywords/>
  <cp:lastModifiedBy>tarcisio henrique</cp:lastModifiedBy>
  <cp:revision>6</cp:revision>
  <cp:lastPrinted>2019-05-19T04:09:00Z</cp:lastPrinted>
  <dcterms:created xsi:type="dcterms:W3CDTF">2025-07-15T00:49:00Z</dcterms:created>
  <dcterms:modified xsi:type="dcterms:W3CDTF">2025-07-16T18:39:00Z</dcterms:modified>
</cp:coreProperties>
</file>